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C3C22" w14:textId="77777777" w:rsidR="00B66E09" w:rsidRDefault="00B66E09" w:rsidP="00B66E09"/>
    <w:p w14:paraId="77ABB173" w14:textId="77777777" w:rsidR="00B66E09" w:rsidRDefault="00B66E09" w:rsidP="00B66E09">
      <w:pPr>
        <w:pStyle w:val="Contactinfo"/>
      </w:pPr>
      <w:r>
        <w:t>James Rumsey Software Proposal</w:t>
      </w:r>
    </w:p>
    <w:p w14:paraId="10C38576" w14:textId="77777777" w:rsidR="00B66E09" w:rsidRDefault="00B66E09" w:rsidP="00B66E09">
      <w:pPr>
        <w:pStyle w:val="Contactinfo"/>
      </w:pPr>
    </w:p>
    <w:p w14:paraId="37E3BCEF" w14:textId="77777777" w:rsidR="00E279B8" w:rsidRDefault="00B66E09" w:rsidP="00B66E09">
      <w:pPr>
        <w:pStyle w:val="Contactinfo"/>
        <w:jc w:val="left"/>
      </w:pPr>
      <w:r>
        <w:rPr>
          <w:noProof/>
          <w:lang w:eastAsia="en-US"/>
        </w:rPr>
        <w:drawing>
          <wp:inline distT="0" distB="0" distL="0" distR="0" wp14:anchorId="0A43B9C7" wp14:editId="56FA671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F816" w14:textId="77777777" w:rsidR="00E279B8" w:rsidRDefault="009119B9" w:rsidP="00B66E09">
      <w:pPr>
        <w:pStyle w:val="Subtitle"/>
        <w:jc w:val="left"/>
      </w:pPr>
      <w:sdt>
        <w:sdtPr>
          <w:alias w:val="Presented by:"/>
          <w:tag w:val="Presented by:"/>
          <w:id w:val="2116784469"/>
          <w:placeholder>
            <w:docPart w:val="F394531B4B7D4ABFABE5BE31ED027A7A"/>
          </w:placeholder>
          <w:temporary/>
          <w:showingPlcHdr/>
          <w15:appearance w15:val="hidden"/>
        </w:sdtPr>
        <w:sdtEndPr/>
        <w:sdtContent>
          <w:r w:rsidR="00E279B8">
            <w:t>Presented by:</w:t>
          </w:r>
        </w:sdtContent>
      </w:sdt>
      <w:r w:rsidR="00E279B8">
        <w:t xml:space="preserve"> </w:t>
      </w:r>
      <w:sdt>
        <w:sdtPr>
          <w:alias w:val="Enter your name:"/>
          <w:tag w:val="Enter your name:"/>
          <w:id w:val="-679964544"/>
          <w:placeholder>
            <w:docPart w:val="9851A882E050447FA9237FF3B5055C23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B55F12">
            <w:t>Your name</w:t>
          </w:r>
        </w:sdtContent>
      </w:sdt>
    </w:p>
    <w:p w14:paraId="7CE146F8" w14:textId="5D721114" w:rsidR="00B66E09" w:rsidRPr="00B66E09" w:rsidRDefault="00CC2217" w:rsidP="00B66E09">
      <w:r>
        <w:t>Project Name:  Doors</w:t>
      </w:r>
    </w:p>
    <w:p w14:paraId="696C9645" w14:textId="68BDFD2A" w:rsidR="00E279B8" w:rsidRDefault="009119B9" w:rsidP="00B66E09">
      <w:pPr>
        <w:pStyle w:val="Contactinfo"/>
        <w:jc w:val="left"/>
      </w:pPr>
      <w:sdt>
        <w:sdtPr>
          <w:alias w:val="Enter company name:"/>
          <w:tag w:val=""/>
          <w:id w:val="442581965"/>
          <w:placeholder>
            <w:docPart w:val="978ED333248C41BB99131DD88F03B91C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CC2217">
            <w:t>Date: 04-23</w:t>
          </w:r>
          <w:r w:rsidR="00B66E09">
            <w:t>-2021</w:t>
          </w:r>
        </w:sdtContent>
      </w:sdt>
    </w:p>
    <w:p w14:paraId="05CDD0C7" w14:textId="77777777" w:rsidR="00E279B8" w:rsidRDefault="009119B9" w:rsidP="00B66E09">
      <w:pPr>
        <w:pStyle w:val="Contactinfo"/>
        <w:jc w:val="left"/>
      </w:pPr>
      <w:sdt>
        <w:sdtPr>
          <w:alias w:val="Enter company address:"/>
          <w:tag w:val="Enter company address:"/>
          <w:id w:val="1489432431"/>
          <w:placeholder>
            <w:docPart w:val="2C88D11115D6421A867846EC0CD65CDB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B66E09">
            <w:t>JRTI Software Development</w:t>
          </w:r>
        </w:sdtContent>
      </w:sdt>
    </w:p>
    <w:p w14:paraId="43CF117F" w14:textId="77777777" w:rsidR="00B66E09" w:rsidRDefault="00B66E09">
      <w:pPr>
        <w:spacing w:after="240" w:line="252" w:lineRule="auto"/>
        <w:ind w:left="0" w:right="0"/>
        <w:rPr>
          <w:noProof/>
        </w:rPr>
      </w:pPr>
      <w:r>
        <w:rPr>
          <w:noProof/>
        </w:rPr>
        <w:br w:type="page"/>
      </w:r>
    </w:p>
    <w:p w14:paraId="79DF1F9B" w14:textId="77777777" w:rsidR="00907CBB" w:rsidRDefault="009119B9">
      <w:pPr>
        <w:pStyle w:val="Heading1"/>
      </w:pPr>
      <w:sdt>
        <w:sdtPr>
          <w:alias w:val="Enter title:"/>
          <w:tag w:val=""/>
          <w:id w:val="1901021919"/>
          <w:placeholder>
            <w:docPart w:val="3DB6E115D4734DA58DD553B50A7825E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2E3CE1">
            <w:t>James Rumsey Coding – Student Project</w:t>
          </w:r>
        </w:sdtContent>
      </w:sdt>
    </w:p>
    <w:p w14:paraId="7FCC81C7" w14:textId="77777777" w:rsidR="00907CBB" w:rsidRDefault="00B66E09">
      <w:pPr>
        <w:pStyle w:val="Heading2"/>
      </w:pPr>
      <w:r>
        <w:t>Description of Project</w:t>
      </w:r>
    </w:p>
    <w:p w14:paraId="639BB4E3" w14:textId="1F70B302" w:rsidR="00907CBB" w:rsidRDefault="00CC2217" w:rsidP="04E7B9D4">
      <w:pPr>
        <w:rPr>
          <w:i/>
          <w:iCs/>
        </w:rPr>
      </w:pPr>
      <w:r>
        <w:rPr>
          <w:i/>
          <w:iCs/>
        </w:rPr>
        <w:t>I’m going to make a game like an Operating System. It’ll have a lot of bootleg features similar to Windows XP.</w:t>
      </w:r>
      <w:bookmarkStart w:id="0" w:name="_GoBack"/>
      <w:bookmarkEnd w:id="0"/>
    </w:p>
    <w:p w14:paraId="67776392" w14:textId="77777777" w:rsidR="00907CBB" w:rsidRDefault="00B66E09" w:rsidP="00B55F12">
      <w:pPr>
        <w:pStyle w:val="Heading2"/>
      </w:pPr>
      <w:r>
        <w:t>Minimum Requirement</w:t>
      </w:r>
      <w:r w:rsidR="00B55100">
        <w:t>s</w:t>
      </w:r>
    </w:p>
    <w:p w14:paraId="6A33C296" w14:textId="00ED4A12" w:rsidR="00907CBB" w:rsidRDefault="1F837410">
      <w:r>
        <w:t>All</w:t>
      </w:r>
      <w:r w:rsidR="00B66E09">
        <w:t xml:space="preserve"> the minimum requirements referenced below will be met by the project.</w:t>
      </w:r>
    </w:p>
    <w:p w14:paraId="5EBCD992" w14:textId="30AB6345" w:rsidR="00B55100" w:rsidRDefault="00B55100" w:rsidP="00B66E09">
      <w:pPr>
        <w:pStyle w:val="ListParagraph"/>
        <w:numPr>
          <w:ilvl w:val="0"/>
          <w:numId w:val="12"/>
        </w:numPr>
      </w:pPr>
      <w:r>
        <w:t xml:space="preserve">This proposal must be approved before any work </w:t>
      </w:r>
      <w:r w:rsidR="2297AFC3">
        <w:t>starts.</w:t>
      </w:r>
    </w:p>
    <w:p w14:paraId="0DF39128" w14:textId="53D1599B" w:rsidR="00B66E09" w:rsidRDefault="00B66E09" w:rsidP="00B66E09">
      <w:pPr>
        <w:pStyle w:val="ListParagraph"/>
        <w:numPr>
          <w:ilvl w:val="0"/>
          <w:numId w:val="12"/>
        </w:numPr>
      </w:pPr>
      <w:r>
        <w:t>Project will be a minimum of 20 hours of work</w:t>
      </w:r>
      <w:r w:rsidR="1C72DA9F">
        <w:t>;</w:t>
      </w:r>
      <w:r>
        <w:t xml:space="preserve"> if it’s a project you’ve already started, you may use it but explain your plan and estimated hours to update it.</w:t>
      </w:r>
    </w:p>
    <w:p w14:paraId="54145A36" w14:textId="0607224C" w:rsidR="00B66E09" w:rsidRDefault="00B66E09" w:rsidP="00B66E09">
      <w:pPr>
        <w:pStyle w:val="ListParagraph"/>
        <w:numPr>
          <w:ilvl w:val="0"/>
          <w:numId w:val="12"/>
        </w:numPr>
      </w:pPr>
      <w:r>
        <w:t>Hours of work will be recorded on the provided work</w:t>
      </w:r>
      <w:r w:rsidR="5EE78AB9">
        <w:t>sheet.</w:t>
      </w:r>
    </w:p>
    <w:p w14:paraId="2BD5A9AD" w14:textId="50D6987E" w:rsidR="00B55100" w:rsidRDefault="00B55100" w:rsidP="00B66E09">
      <w:pPr>
        <w:pStyle w:val="ListParagraph"/>
        <w:numPr>
          <w:ilvl w:val="0"/>
          <w:numId w:val="12"/>
        </w:numPr>
      </w:pPr>
      <w:r>
        <w:t xml:space="preserve">A post project questionnaire will be </w:t>
      </w:r>
      <w:r w:rsidR="59FAF6B6">
        <w:t>answered.</w:t>
      </w:r>
    </w:p>
    <w:p w14:paraId="3EDB2671" w14:textId="77777777" w:rsidR="00B55100" w:rsidRDefault="00B55100" w:rsidP="00B55100">
      <w:pPr>
        <w:pStyle w:val="ListParagraph"/>
        <w:numPr>
          <w:ilvl w:val="0"/>
          <w:numId w:val="12"/>
        </w:numPr>
      </w:pPr>
      <w:r>
        <w:t>The code base, images etc will be kept up to date in a github repository shared with me.</w:t>
      </w:r>
    </w:p>
    <w:p w14:paraId="785E99A9" w14:textId="77777777" w:rsidR="00906285" w:rsidRDefault="00906285" w:rsidP="00B55100">
      <w:pPr>
        <w:pStyle w:val="ListParagraph"/>
        <w:numPr>
          <w:ilvl w:val="0"/>
          <w:numId w:val="12"/>
        </w:numPr>
      </w:pPr>
      <w:r>
        <w:t>You will create a design document that must be approved before you may start coding.</w:t>
      </w:r>
    </w:p>
    <w:p w14:paraId="6039D5B7" w14:textId="77777777" w:rsidR="002E3CE1" w:rsidRDefault="002E3CE1" w:rsidP="00B55100">
      <w:pPr>
        <w:pStyle w:val="ListParagraph"/>
        <w:numPr>
          <w:ilvl w:val="0"/>
          <w:numId w:val="12"/>
        </w:numPr>
      </w:pPr>
      <w:r>
        <w:t>Document History</w:t>
      </w:r>
    </w:p>
    <w:p w14:paraId="25C8A7EC" w14:textId="77777777" w:rsidR="00B55100" w:rsidRDefault="00B66E09" w:rsidP="00B55100">
      <w:pPr>
        <w:pStyle w:val="ListParagraph"/>
        <w:numPr>
          <w:ilvl w:val="0"/>
          <w:numId w:val="12"/>
        </w:numPr>
      </w:pPr>
      <w:r>
        <w:t>It must be completed by M</w:t>
      </w:r>
      <w:r w:rsidR="00B55100">
        <w:t>ay 7</w:t>
      </w:r>
      <w:r w:rsidR="00B55100" w:rsidRPr="00B55100">
        <w:rPr>
          <w:vertAlign w:val="superscript"/>
        </w:rPr>
        <w:t>th</w:t>
      </w:r>
    </w:p>
    <w:p w14:paraId="1DDEC56E" w14:textId="5FB65C36" w:rsidR="00B55100" w:rsidRDefault="00B55100" w:rsidP="00B55100">
      <w:pPr>
        <w:pStyle w:val="ListParagraph"/>
        <w:numPr>
          <w:ilvl w:val="0"/>
          <w:numId w:val="12"/>
        </w:numPr>
      </w:pPr>
      <w:r>
        <w:t>If you finish early, I may ask you to enhance it.</w:t>
      </w:r>
    </w:p>
    <w:p w14:paraId="71FC6E8A" w14:textId="77777777" w:rsidR="0039777C" w:rsidRDefault="0039777C" w:rsidP="0039777C">
      <w:pPr>
        <w:pStyle w:val="ListParagraph"/>
        <w:ind w:left="1080"/>
      </w:pPr>
    </w:p>
    <w:p w14:paraId="0648C563" w14:textId="77777777" w:rsidR="00B55100" w:rsidRDefault="00B55100" w:rsidP="00B55100">
      <w:pPr>
        <w:pStyle w:val="Heading2"/>
      </w:pPr>
      <w:r>
        <w:t>Detailed Questions</w:t>
      </w:r>
    </w:p>
    <w:p w14:paraId="30C911D3" w14:textId="4E109D7B" w:rsidR="00B55100" w:rsidRDefault="00B55100" w:rsidP="00B55100">
      <w:pPr>
        <w:pStyle w:val="ListParagraph"/>
        <w:numPr>
          <w:ilvl w:val="0"/>
          <w:numId w:val="12"/>
        </w:numPr>
      </w:pPr>
      <w:r>
        <w:t xml:space="preserve">What language do you plan on </w:t>
      </w:r>
      <w:r w:rsidR="00906285">
        <w:t>using</w:t>
      </w:r>
      <w:r>
        <w:t>?</w:t>
      </w:r>
    </w:p>
    <w:p w14:paraId="6E76606F" w14:textId="155370EE" w:rsidR="0039777C" w:rsidRDefault="0039777C" w:rsidP="0039777C">
      <w:pPr>
        <w:pStyle w:val="ListParagraph"/>
        <w:ind w:left="1080" w:firstLine="360"/>
      </w:pPr>
      <w:r>
        <w:t>I plan on using Python</w:t>
      </w:r>
    </w:p>
    <w:p w14:paraId="2CBDA199" w14:textId="6B7965AE" w:rsidR="00B55100" w:rsidRDefault="00B55100" w:rsidP="00B55100">
      <w:pPr>
        <w:pStyle w:val="ListParagraph"/>
        <w:numPr>
          <w:ilvl w:val="0"/>
          <w:numId w:val="12"/>
        </w:numPr>
      </w:pPr>
      <w:r>
        <w:t>Will you have a database, if so which one?</w:t>
      </w:r>
    </w:p>
    <w:p w14:paraId="2B3EC41D" w14:textId="6E488141" w:rsidR="0039777C" w:rsidRDefault="0039777C" w:rsidP="0039777C">
      <w:pPr>
        <w:pStyle w:val="ListParagraph"/>
        <w:ind w:left="1440"/>
      </w:pPr>
      <w:r>
        <w:t>I am not using a database</w:t>
      </w:r>
    </w:p>
    <w:p w14:paraId="01ED2B2D" w14:textId="29ECDE37" w:rsidR="00B55100" w:rsidRDefault="00B55100" w:rsidP="00B55100">
      <w:pPr>
        <w:pStyle w:val="ListParagraph"/>
        <w:numPr>
          <w:ilvl w:val="0"/>
          <w:numId w:val="12"/>
        </w:numPr>
      </w:pPr>
      <w:r>
        <w:t>How many hours do you expect this to take?</w:t>
      </w:r>
    </w:p>
    <w:p w14:paraId="02859C86" w14:textId="02036932" w:rsidR="00B55100" w:rsidRDefault="0039777C" w:rsidP="0039777C">
      <w:pPr>
        <w:ind w:left="1440"/>
      </w:pPr>
      <w:r>
        <w:t>Roughly 55 hours</w:t>
      </w:r>
    </w:p>
    <w:p w14:paraId="57E74D33" w14:textId="77777777" w:rsidR="0039777C" w:rsidRDefault="0039777C" w:rsidP="0039777C">
      <w:pPr>
        <w:ind w:left="1440"/>
      </w:pPr>
    </w:p>
    <w:p w14:paraId="5AD27460" w14:textId="77777777" w:rsidR="00B55100" w:rsidRDefault="00906285" w:rsidP="00B55100">
      <w:pPr>
        <w:pStyle w:val="Heading2"/>
      </w:pPr>
      <w:r>
        <w:t>Make your case</w:t>
      </w:r>
    </w:p>
    <w:p w14:paraId="3A9AE238" w14:textId="043F846F" w:rsidR="0039777C" w:rsidRDefault="0039777C" w:rsidP="0039777C">
      <w:pPr>
        <w:pStyle w:val="ListParagraph"/>
        <w:numPr>
          <w:ilvl w:val="0"/>
          <w:numId w:val="12"/>
        </w:numPr>
      </w:pPr>
      <w:r>
        <w:t xml:space="preserve">I want to make a game similar to </w:t>
      </w:r>
      <w:r>
        <w:rPr>
          <w:i/>
        </w:rPr>
        <w:t>“Loading Screen Simulator”</w:t>
      </w:r>
      <w:r>
        <w:t xml:space="preserve"> with my own kind of twist. </w:t>
      </w:r>
    </w:p>
    <w:p w14:paraId="13C85245" w14:textId="5C327AD0" w:rsidR="00CD2A1B" w:rsidRDefault="00CD2A1B" w:rsidP="0039777C">
      <w:pPr>
        <w:pStyle w:val="ListParagraph"/>
        <w:numPr>
          <w:ilvl w:val="0"/>
          <w:numId w:val="12"/>
        </w:numPr>
      </w:pPr>
      <w:r>
        <w:t xml:space="preserve">My goal for this project is to </w:t>
      </w:r>
      <w:r w:rsidR="00500F02">
        <w:t>make a game worth publishing to the public. It has to be a game that I’d play on my phone.</w:t>
      </w:r>
    </w:p>
    <w:p w14:paraId="179E7753" w14:textId="7C89E582" w:rsidR="00500F02" w:rsidRPr="0039777C" w:rsidRDefault="00500F02" w:rsidP="0039777C">
      <w:pPr>
        <w:pStyle w:val="ListParagraph"/>
        <w:numPr>
          <w:ilvl w:val="0"/>
          <w:numId w:val="12"/>
        </w:numPr>
      </w:pPr>
      <w:r>
        <w:t>It’s going to involve many menus and buttons, because it’s an OS Game.</w:t>
      </w:r>
    </w:p>
    <w:p w14:paraId="023F6450" w14:textId="77777777" w:rsidR="0039777C" w:rsidRDefault="0039777C" w:rsidP="0039777C">
      <w:pPr>
        <w:pStyle w:val="ListParagraph"/>
        <w:ind w:left="1080"/>
        <w:rPr>
          <w:i/>
        </w:rPr>
      </w:pPr>
    </w:p>
    <w:p w14:paraId="4C741EB2" w14:textId="77777777" w:rsidR="0039777C" w:rsidRDefault="0039777C" w:rsidP="0039777C">
      <w:pPr>
        <w:pStyle w:val="ListParagraph"/>
        <w:ind w:left="1080"/>
        <w:rPr>
          <w:i/>
        </w:rPr>
      </w:pPr>
    </w:p>
    <w:p w14:paraId="75B05631" w14:textId="77777777" w:rsidR="0039777C" w:rsidRDefault="0039777C" w:rsidP="0039777C">
      <w:pPr>
        <w:pStyle w:val="ListParagraph"/>
        <w:ind w:left="1080"/>
        <w:rPr>
          <w:i/>
        </w:rPr>
      </w:pPr>
    </w:p>
    <w:p w14:paraId="2B11BCAA" w14:textId="5F3E5784" w:rsidR="00906285" w:rsidRDefault="00906285" w:rsidP="0039777C">
      <w:pPr>
        <w:pStyle w:val="ListParagraph"/>
        <w:ind w:left="1080"/>
      </w:pPr>
      <w:r>
        <w:t>Grading</w:t>
      </w:r>
    </w:p>
    <w:p w14:paraId="627F97A7" w14:textId="77777777" w:rsidR="00906285" w:rsidRDefault="002E3CE1" w:rsidP="00906285">
      <w:pPr>
        <w:pStyle w:val="ListParagraph"/>
        <w:numPr>
          <w:ilvl w:val="0"/>
          <w:numId w:val="12"/>
        </w:numPr>
      </w:pPr>
      <w:r>
        <w:t>10 Points</w:t>
      </w:r>
      <w:r>
        <w:tab/>
      </w:r>
      <w:r>
        <w:tab/>
      </w:r>
      <w:r w:rsidR="00906285">
        <w:t>Proposal</w:t>
      </w:r>
    </w:p>
    <w:p w14:paraId="53E9CFF6" w14:textId="77777777" w:rsidR="002E3CE1" w:rsidRDefault="002E3CE1" w:rsidP="00906285">
      <w:pPr>
        <w:pStyle w:val="ListParagraph"/>
        <w:numPr>
          <w:ilvl w:val="0"/>
          <w:numId w:val="12"/>
        </w:numPr>
      </w:pPr>
      <w:r>
        <w:t>10 Points</w:t>
      </w:r>
      <w:r>
        <w:tab/>
      </w:r>
      <w:r>
        <w:tab/>
        <w:t>Design Document</w:t>
      </w:r>
    </w:p>
    <w:p w14:paraId="4BDBF898" w14:textId="77777777" w:rsidR="002E3CE1" w:rsidRDefault="002E3CE1" w:rsidP="00906285">
      <w:pPr>
        <w:pStyle w:val="ListParagraph"/>
        <w:numPr>
          <w:ilvl w:val="0"/>
          <w:numId w:val="12"/>
        </w:numPr>
      </w:pPr>
      <w:r>
        <w:t>5 Points</w:t>
      </w:r>
      <w:r>
        <w:tab/>
      </w:r>
      <w:r>
        <w:tab/>
        <w:t>Github</w:t>
      </w:r>
    </w:p>
    <w:p w14:paraId="50DCAC18" w14:textId="77777777" w:rsidR="002E3CE1" w:rsidRDefault="002E3CE1" w:rsidP="00906285">
      <w:pPr>
        <w:pStyle w:val="ListParagraph"/>
        <w:numPr>
          <w:ilvl w:val="0"/>
          <w:numId w:val="12"/>
        </w:numPr>
      </w:pPr>
      <w:r>
        <w:t xml:space="preserve">10 Points </w:t>
      </w:r>
      <w:r>
        <w:tab/>
      </w:r>
      <w:r>
        <w:tab/>
        <w:t>Interim Review</w:t>
      </w:r>
    </w:p>
    <w:p w14:paraId="3CC2FC7F" w14:textId="77777777" w:rsidR="002E3CE1" w:rsidRDefault="002E3CE1" w:rsidP="00906285">
      <w:pPr>
        <w:pStyle w:val="ListParagraph"/>
        <w:numPr>
          <w:ilvl w:val="0"/>
          <w:numId w:val="12"/>
        </w:numPr>
      </w:pPr>
      <w:r>
        <w:t>50 Points</w:t>
      </w:r>
      <w:r>
        <w:tab/>
      </w:r>
      <w:r>
        <w:tab/>
        <w:t>Project Grade</w:t>
      </w:r>
    </w:p>
    <w:p w14:paraId="1F5D5D92" w14:textId="77777777" w:rsidR="002E3CE1" w:rsidRDefault="002E3CE1" w:rsidP="00906285">
      <w:pPr>
        <w:pStyle w:val="ListParagraph"/>
        <w:numPr>
          <w:ilvl w:val="0"/>
          <w:numId w:val="12"/>
        </w:numPr>
      </w:pPr>
      <w:r>
        <w:lastRenderedPageBreak/>
        <w:t>10 Points</w:t>
      </w:r>
      <w:r>
        <w:tab/>
      </w:r>
      <w:r>
        <w:tab/>
        <w:t>Program Documentation</w:t>
      </w:r>
    </w:p>
    <w:p w14:paraId="5BDB5DD0" w14:textId="77777777" w:rsidR="002E3CE1" w:rsidRPr="00906285" w:rsidRDefault="002E3CE1" w:rsidP="00906285">
      <w:pPr>
        <w:pStyle w:val="ListParagraph"/>
        <w:numPr>
          <w:ilvl w:val="0"/>
          <w:numId w:val="12"/>
        </w:numPr>
      </w:pPr>
      <w:r>
        <w:t>5 Points</w:t>
      </w:r>
      <w:r>
        <w:tab/>
      </w:r>
      <w:r>
        <w:tab/>
        <w:t>Post Project Questionnaire</w:t>
      </w:r>
    </w:p>
    <w:p w14:paraId="09AAE21C" w14:textId="77777777" w:rsidR="002E3CE1" w:rsidRDefault="002E3CE1" w:rsidP="002E3CE1">
      <w:pPr>
        <w:pStyle w:val="Heading2"/>
      </w:pPr>
      <w:r>
        <w:t>Document History</w:t>
      </w:r>
    </w:p>
    <w:p w14:paraId="7BB11513" w14:textId="77777777" w:rsidR="00907CBB" w:rsidRDefault="00907CBB" w:rsidP="002E3CE1">
      <w:pPr>
        <w:ind w:left="0"/>
      </w:pP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racking risks and issues"/>
      </w:tblPr>
      <w:tblGrid>
        <w:gridCol w:w="898"/>
        <w:gridCol w:w="1152"/>
        <w:gridCol w:w="2009"/>
        <w:gridCol w:w="1598"/>
        <w:gridCol w:w="1577"/>
        <w:gridCol w:w="2126"/>
      </w:tblGrid>
      <w:tr w:rsidR="002E3CE1" w14:paraId="62DC9007" w14:textId="77777777" w:rsidTr="002E3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98" w:type="dxa"/>
            <w:tcBorders>
              <w:top w:val="nil"/>
              <w:left w:val="nil"/>
            </w:tcBorders>
          </w:tcPr>
          <w:p w14:paraId="53826FFD" w14:textId="77777777" w:rsidR="002E3CE1" w:rsidRDefault="002E3CE1">
            <w:pPr>
              <w:pStyle w:val="Tabletext"/>
            </w:pPr>
            <w:r>
              <w:t>Status</w:t>
            </w:r>
          </w:p>
        </w:tc>
        <w:tc>
          <w:tcPr>
            <w:tcW w:w="1152" w:type="dxa"/>
            <w:tcBorders>
              <w:top w:val="nil"/>
              <w:left w:val="nil"/>
            </w:tcBorders>
            <w:vAlign w:val="bottom"/>
          </w:tcPr>
          <w:p w14:paraId="4E0F20F0" w14:textId="77777777" w:rsidR="002E3CE1" w:rsidRDefault="009119B9">
            <w:pPr>
              <w:pStyle w:val="Tabletext"/>
            </w:pPr>
            <w:sdt>
              <w:sdtPr>
                <w:alias w:val="Enter column heading 1:"/>
                <w:tag w:val="Enter column heading 1:"/>
                <w:id w:val="-1859340973"/>
                <w:placeholder>
                  <w:docPart w:val="66CA23E1F572424EAC3EEBAE38AFB99E"/>
                </w:placeholder>
                <w:temporary/>
                <w:showingPlcHdr/>
                <w15:appearance w15:val="hidden"/>
              </w:sdtPr>
              <w:sdtEndPr/>
              <w:sdtContent>
                <w:r w:rsidR="002E3CE1">
                  <w:t>Date recorded</w:t>
                </w:r>
              </w:sdtContent>
            </w:sdt>
          </w:p>
        </w:tc>
        <w:tc>
          <w:tcPr>
            <w:tcW w:w="2009" w:type="dxa"/>
            <w:tcBorders>
              <w:top w:val="nil"/>
            </w:tcBorders>
            <w:vAlign w:val="bottom"/>
          </w:tcPr>
          <w:p w14:paraId="356F83D6" w14:textId="77777777" w:rsidR="002E3CE1" w:rsidRDefault="002E3CE1" w:rsidP="002E3CE1">
            <w:pPr>
              <w:pStyle w:val="Tabletext"/>
            </w:pPr>
            <w:r>
              <w:t>Issue / Question</w:t>
            </w:r>
          </w:p>
        </w:tc>
        <w:tc>
          <w:tcPr>
            <w:tcW w:w="1598" w:type="dxa"/>
            <w:tcBorders>
              <w:top w:val="nil"/>
            </w:tcBorders>
            <w:vAlign w:val="bottom"/>
          </w:tcPr>
          <w:p w14:paraId="12216AC2" w14:textId="77777777" w:rsidR="002E3CE1" w:rsidRDefault="002E3CE1" w:rsidP="002E3CE1">
            <w:pPr>
              <w:pStyle w:val="Tabletext"/>
            </w:pPr>
            <w:r>
              <w:t>Severity</w:t>
            </w:r>
          </w:p>
        </w:tc>
        <w:tc>
          <w:tcPr>
            <w:tcW w:w="1577" w:type="dxa"/>
            <w:tcBorders>
              <w:top w:val="nil"/>
            </w:tcBorders>
            <w:vAlign w:val="bottom"/>
          </w:tcPr>
          <w:p w14:paraId="270948EE" w14:textId="77777777" w:rsidR="002E3CE1" w:rsidRDefault="009119B9">
            <w:pPr>
              <w:pStyle w:val="Tabletext"/>
            </w:pPr>
            <w:sdt>
              <w:sdtPr>
                <w:alias w:val="Enter column heading 4:"/>
                <w:tag w:val="Enter column heading 4:"/>
                <w:id w:val="-1179195578"/>
                <w:placeholder>
                  <w:docPart w:val="606421D251814D95B485F72F8E60BEF2"/>
                </w:placeholder>
                <w:temporary/>
                <w:showingPlcHdr/>
                <w15:appearance w15:val="hidden"/>
              </w:sdtPr>
              <w:sdtEndPr/>
              <w:sdtContent>
                <w:r w:rsidR="002E3CE1">
                  <w:t>Impact</w:t>
                </w:r>
              </w:sdtContent>
            </w:sdt>
          </w:p>
        </w:tc>
        <w:tc>
          <w:tcPr>
            <w:tcW w:w="2126" w:type="dxa"/>
            <w:tcBorders>
              <w:top w:val="nil"/>
              <w:right w:val="nil"/>
            </w:tcBorders>
            <w:vAlign w:val="bottom"/>
          </w:tcPr>
          <w:p w14:paraId="2A3F8BA2" w14:textId="77777777" w:rsidR="002E3CE1" w:rsidRDefault="002E3CE1" w:rsidP="002E3CE1">
            <w:pPr>
              <w:pStyle w:val="Tabletext"/>
            </w:pPr>
            <w:r>
              <w:t>Resolution</w:t>
            </w:r>
          </w:p>
        </w:tc>
      </w:tr>
      <w:tr w:rsidR="002E3CE1" w14:paraId="7504B8FE" w14:textId="77777777" w:rsidTr="002E3CE1">
        <w:tc>
          <w:tcPr>
            <w:tcW w:w="898" w:type="dxa"/>
            <w:tcBorders>
              <w:left w:val="nil"/>
            </w:tcBorders>
          </w:tcPr>
          <w:p w14:paraId="428E5600" w14:textId="7DE14F17" w:rsidR="002E3CE1" w:rsidRDefault="0039777C">
            <w:pPr>
              <w:pStyle w:val="Tabletext"/>
            </w:pPr>
            <w:r>
              <w:t>Initial</w:t>
            </w:r>
          </w:p>
        </w:tc>
        <w:tc>
          <w:tcPr>
            <w:tcW w:w="1152" w:type="dxa"/>
            <w:tcBorders>
              <w:left w:val="nil"/>
            </w:tcBorders>
          </w:tcPr>
          <w:p w14:paraId="698628B2" w14:textId="6F404099" w:rsidR="002E3CE1" w:rsidRDefault="0039777C" w:rsidP="0039777C">
            <w:pPr>
              <w:pStyle w:val="Tabletext"/>
            </w:pPr>
            <w:r>
              <w:t>4/25/21</w:t>
            </w:r>
          </w:p>
        </w:tc>
        <w:tc>
          <w:tcPr>
            <w:tcW w:w="2009" w:type="dxa"/>
          </w:tcPr>
          <w:p w14:paraId="5AD427AD" w14:textId="6E6FC353" w:rsidR="002E3CE1" w:rsidRDefault="0039777C" w:rsidP="002E3CE1">
            <w:pPr>
              <w:pStyle w:val="Tabletext"/>
            </w:pPr>
            <w:r>
              <w:t>Initial version</w:t>
            </w:r>
          </w:p>
        </w:tc>
        <w:tc>
          <w:tcPr>
            <w:tcW w:w="1598" w:type="dxa"/>
            <w:shd w:val="clear" w:color="auto" w:fill="EDEEE5" w:themeFill="accent3" w:themeFillTint="33"/>
          </w:tcPr>
          <w:p w14:paraId="18031116" w14:textId="5679DEA9" w:rsidR="002E3CE1" w:rsidRDefault="0039777C" w:rsidP="0039777C">
            <w:pPr>
              <w:pStyle w:val="Tabletext"/>
            </w:pPr>
            <w:r>
              <w:t>Non-Applicable</w:t>
            </w:r>
          </w:p>
        </w:tc>
        <w:tc>
          <w:tcPr>
            <w:tcW w:w="1577" w:type="dxa"/>
            <w:shd w:val="clear" w:color="auto" w:fill="F7EFDE" w:themeFill="accent4" w:themeFillTint="33"/>
          </w:tcPr>
          <w:p w14:paraId="48B3286C" w14:textId="799FCBC5" w:rsidR="002E3CE1" w:rsidRDefault="00CD2A1B" w:rsidP="002E3CE1">
            <w:pPr>
              <w:pStyle w:val="Tabletext"/>
            </w:pPr>
            <w:r>
              <w:t>N/A</w:t>
            </w:r>
          </w:p>
        </w:tc>
        <w:tc>
          <w:tcPr>
            <w:tcW w:w="2126" w:type="dxa"/>
            <w:tcBorders>
              <w:right w:val="nil"/>
            </w:tcBorders>
          </w:tcPr>
          <w:p w14:paraId="1C229040" w14:textId="3994C54D" w:rsidR="002E3CE1" w:rsidRDefault="00CD2A1B" w:rsidP="002E3CE1">
            <w:pPr>
              <w:pStyle w:val="Tabletext"/>
            </w:pPr>
            <w:r>
              <w:t>N/A</w:t>
            </w:r>
          </w:p>
        </w:tc>
      </w:tr>
      <w:tr w:rsidR="002E3CE1" w14:paraId="0B99AF6A" w14:textId="77777777" w:rsidTr="002E3CE1">
        <w:tc>
          <w:tcPr>
            <w:tcW w:w="898" w:type="dxa"/>
            <w:tcBorders>
              <w:left w:val="nil"/>
            </w:tcBorders>
          </w:tcPr>
          <w:p w14:paraId="5139EEFE" w14:textId="77777777" w:rsidR="002E3CE1" w:rsidRDefault="002E3CE1">
            <w:pPr>
              <w:pStyle w:val="Tabletext"/>
            </w:pPr>
          </w:p>
        </w:tc>
        <w:sdt>
          <w:sdtPr>
            <w:alias w:val="Enter date2:"/>
            <w:tag w:val="Enter date2:"/>
            <w:id w:val="-867910882"/>
            <w:placeholder>
              <w:docPart w:val="9974ED90B6504FC6876649D4679EC4D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2" w:type="dxa"/>
                <w:tcBorders>
                  <w:left w:val="nil"/>
                </w:tcBorders>
              </w:tcPr>
              <w:p w14:paraId="369276E4" w14:textId="77777777" w:rsidR="002E3CE1" w:rsidRDefault="002E3CE1">
                <w:pPr>
                  <w:pStyle w:val="Tabletext"/>
                </w:pPr>
                <w:r>
                  <w:t>Date 2</w:t>
                </w:r>
              </w:p>
            </w:tc>
          </w:sdtContent>
        </w:sdt>
        <w:sdt>
          <w:sdtPr>
            <w:alias w:val="Enter description:"/>
            <w:tag w:val="Enter description:"/>
            <w:id w:val="1952057013"/>
            <w:placeholder>
              <w:docPart w:val="D9324106388446A19E19DF804AB3BA3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09" w:type="dxa"/>
              </w:tcPr>
              <w:p w14:paraId="2BE7E2E5" w14:textId="77777777" w:rsidR="002E3CE1" w:rsidRDefault="002E3CE1">
                <w:pPr>
                  <w:pStyle w:val="Tabletext"/>
                </w:pPr>
                <w:r>
                  <w:t>Description</w:t>
                </w:r>
              </w:p>
            </w:tc>
          </w:sdtContent>
        </w:sdt>
        <w:sdt>
          <w:sdtPr>
            <w:alias w:val="Enter probability:"/>
            <w:tag w:val="Enter probability:"/>
            <w:id w:val="44040568"/>
            <w:placeholder>
              <w:docPart w:val="24D58AB8716A44A8BA928D6E7D888E3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98" w:type="dxa"/>
                <w:shd w:val="clear" w:color="auto" w:fill="EDEEE5" w:themeFill="accent3" w:themeFillTint="33"/>
              </w:tcPr>
              <w:p w14:paraId="79F82B67" w14:textId="77777777" w:rsidR="002E3CE1" w:rsidRDefault="002E3CE1">
                <w:pPr>
                  <w:pStyle w:val="Tabletext"/>
                </w:pPr>
                <w:r>
                  <w:t>Probability</w:t>
                </w:r>
              </w:p>
            </w:tc>
          </w:sdtContent>
        </w:sdt>
        <w:sdt>
          <w:sdtPr>
            <w:alias w:val="Enter impact:"/>
            <w:tag w:val="Enter impact:"/>
            <w:id w:val="1086115604"/>
            <w:placeholder>
              <w:docPart w:val="4DFD0263049E4DA4B27CB1A6A443F5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77" w:type="dxa"/>
                <w:shd w:val="clear" w:color="auto" w:fill="F7EFDE" w:themeFill="accent4" w:themeFillTint="33"/>
              </w:tcPr>
              <w:p w14:paraId="40A601CF" w14:textId="77777777" w:rsidR="002E3CE1" w:rsidRDefault="002E3CE1">
                <w:pPr>
                  <w:pStyle w:val="Tabletext"/>
                </w:pPr>
                <w:r>
                  <w:t>Impact</w:t>
                </w:r>
              </w:p>
            </w:tc>
          </w:sdtContent>
        </w:sdt>
        <w:sdt>
          <w:sdtPr>
            <w:alias w:val="Enter meeting plan:"/>
            <w:tag w:val="Enter meeting plan:"/>
            <w:id w:val="1468088523"/>
            <w:placeholder>
              <w:docPart w:val="C836995963CB4AA2ADC3EF3FD5D3799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26" w:type="dxa"/>
                <w:tcBorders>
                  <w:right w:val="nil"/>
                </w:tcBorders>
              </w:tcPr>
              <w:p w14:paraId="3BA0318D" w14:textId="77777777" w:rsidR="002E3CE1" w:rsidRDefault="002E3CE1">
                <w:pPr>
                  <w:pStyle w:val="Tabletext"/>
                </w:pPr>
                <w:r>
                  <w:t>Plan</w:t>
                </w:r>
              </w:p>
            </w:tc>
          </w:sdtContent>
        </w:sdt>
      </w:tr>
      <w:tr w:rsidR="002E3CE1" w14:paraId="63282AE3" w14:textId="77777777" w:rsidTr="002E3CE1">
        <w:tc>
          <w:tcPr>
            <w:tcW w:w="898" w:type="dxa"/>
            <w:tcBorders>
              <w:left w:val="nil"/>
            </w:tcBorders>
          </w:tcPr>
          <w:p w14:paraId="21EB2A09" w14:textId="77777777" w:rsidR="002E3CE1" w:rsidRDefault="002E3CE1">
            <w:pPr>
              <w:pStyle w:val="Tabletext"/>
            </w:pPr>
          </w:p>
        </w:tc>
        <w:sdt>
          <w:sdtPr>
            <w:alias w:val="Enter date3:"/>
            <w:tag w:val="Enter date3:"/>
            <w:id w:val="-591391038"/>
            <w:placeholder>
              <w:docPart w:val="8F38BBA86EDB4827952900E6131A627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2" w:type="dxa"/>
                <w:tcBorders>
                  <w:left w:val="nil"/>
                </w:tcBorders>
              </w:tcPr>
              <w:p w14:paraId="55B85B68" w14:textId="77777777" w:rsidR="002E3CE1" w:rsidRDefault="002E3CE1">
                <w:pPr>
                  <w:pStyle w:val="Tabletext"/>
                </w:pPr>
                <w:r>
                  <w:t>Date 3</w:t>
                </w:r>
              </w:p>
            </w:tc>
          </w:sdtContent>
        </w:sdt>
        <w:sdt>
          <w:sdtPr>
            <w:alias w:val="Enter description:"/>
            <w:tag w:val="Enter description:"/>
            <w:id w:val="-310947652"/>
            <w:placeholder>
              <w:docPart w:val="4BE2FEB93A5A4E37A3F6C519750F80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09" w:type="dxa"/>
              </w:tcPr>
              <w:p w14:paraId="1C979134" w14:textId="77777777" w:rsidR="002E3CE1" w:rsidRDefault="002E3CE1">
                <w:pPr>
                  <w:pStyle w:val="Tabletext"/>
                </w:pPr>
                <w:r>
                  <w:t>Description</w:t>
                </w:r>
              </w:p>
            </w:tc>
          </w:sdtContent>
        </w:sdt>
        <w:sdt>
          <w:sdtPr>
            <w:alias w:val="Enter probability:"/>
            <w:tag w:val="Enter probability:"/>
            <w:id w:val="-149293531"/>
            <w:placeholder>
              <w:docPart w:val="A31FE648DED24E32B4B188CECD5A9A8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98" w:type="dxa"/>
                <w:shd w:val="clear" w:color="auto" w:fill="EDEEE5" w:themeFill="accent3" w:themeFillTint="33"/>
              </w:tcPr>
              <w:p w14:paraId="7DAA4B5B" w14:textId="77777777" w:rsidR="002E3CE1" w:rsidRDefault="002E3CE1">
                <w:pPr>
                  <w:pStyle w:val="Tabletext"/>
                </w:pPr>
                <w:r>
                  <w:t>Probability</w:t>
                </w:r>
              </w:p>
            </w:tc>
          </w:sdtContent>
        </w:sdt>
        <w:sdt>
          <w:sdtPr>
            <w:alias w:val="Enter impact:"/>
            <w:tag w:val="Enter impact:"/>
            <w:id w:val="-175033675"/>
            <w:placeholder>
              <w:docPart w:val="943F32E116D9405096DA57B16D9DDB8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77" w:type="dxa"/>
                <w:shd w:val="clear" w:color="auto" w:fill="F7EFDE" w:themeFill="accent4" w:themeFillTint="33"/>
              </w:tcPr>
              <w:p w14:paraId="0919EF9A" w14:textId="77777777" w:rsidR="002E3CE1" w:rsidRDefault="002E3CE1">
                <w:pPr>
                  <w:pStyle w:val="Tabletext"/>
                </w:pPr>
                <w:r>
                  <w:t>Impact</w:t>
                </w:r>
              </w:p>
            </w:tc>
          </w:sdtContent>
        </w:sdt>
        <w:sdt>
          <w:sdtPr>
            <w:alias w:val="Enter meeting plan:"/>
            <w:tag w:val="Enter meeting plan:"/>
            <w:id w:val="-519857011"/>
            <w:placeholder>
              <w:docPart w:val="30C751B9BF9D41DE96CF422A0579A05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26" w:type="dxa"/>
                <w:tcBorders>
                  <w:right w:val="nil"/>
                </w:tcBorders>
              </w:tcPr>
              <w:p w14:paraId="43099F11" w14:textId="77777777" w:rsidR="002E3CE1" w:rsidRDefault="002E3CE1">
                <w:pPr>
                  <w:pStyle w:val="Tabletext"/>
                </w:pPr>
                <w:r>
                  <w:t>Plan</w:t>
                </w:r>
              </w:p>
            </w:tc>
          </w:sdtContent>
        </w:sdt>
      </w:tr>
    </w:tbl>
    <w:p w14:paraId="17022CE5" w14:textId="69019315" w:rsidR="00907CBB" w:rsidRDefault="00907CBB" w:rsidP="002E3CE1"/>
    <w:sectPr w:rsidR="00907CBB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2B739C" w14:textId="77777777" w:rsidR="009119B9" w:rsidRDefault="009119B9">
      <w:r>
        <w:separator/>
      </w:r>
    </w:p>
    <w:p w14:paraId="1FFF04A9" w14:textId="77777777" w:rsidR="009119B9" w:rsidRDefault="009119B9"/>
  </w:endnote>
  <w:endnote w:type="continuationSeparator" w:id="0">
    <w:p w14:paraId="0074D324" w14:textId="77777777" w:rsidR="009119B9" w:rsidRDefault="009119B9">
      <w:r>
        <w:continuationSeparator/>
      </w:r>
    </w:p>
    <w:p w14:paraId="1CD4C3AD" w14:textId="77777777" w:rsidR="009119B9" w:rsidRDefault="009119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14:paraId="3F6B832D" w14:textId="77777777" w:rsidTr="00B87079">
      <w:tc>
        <w:tcPr>
          <w:tcW w:w="750" w:type="pct"/>
        </w:tcPr>
        <w:p w14:paraId="446B9A0B" w14:textId="77777777" w:rsidR="00907CBB" w:rsidRDefault="00907CBB" w:rsidP="002E3CE1">
          <w:pPr>
            <w:pStyle w:val="Footer"/>
          </w:pPr>
        </w:p>
      </w:tc>
      <w:tc>
        <w:tcPr>
          <w:tcW w:w="3500" w:type="pct"/>
        </w:tcPr>
        <w:p w14:paraId="6F016F96" w14:textId="77777777" w:rsidR="00907CBB" w:rsidRDefault="009119B9" w:rsidP="002E3CE1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E4F37A99CCB74438AD625DD97D8E4876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2E3CE1">
                <w:t>James Rumsey Coding – Student Project</w:t>
              </w:r>
            </w:sdtContent>
          </w:sdt>
        </w:p>
      </w:tc>
      <w:tc>
        <w:tcPr>
          <w:tcW w:w="750" w:type="pct"/>
        </w:tcPr>
        <w:p w14:paraId="2522B44C" w14:textId="25ED508C" w:rsidR="00907CBB" w:rsidRDefault="00107CB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CC2217">
            <w:rPr>
              <w:noProof/>
            </w:rPr>
            <w:t>1</w:t>
          </w:r>
          <w:r>
            <w:fldChar w:fldCharType="end"/>
          </w:r>
        </w:p>
      </w:tc>
    </w:tr>
  </w:tbl>
  <w:p w14:paraId="1A943EB3" w14:textId="77777777"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94C2E" w14:textId="77777777" w:rsidR="009119B9" w:rsidRDefault="009119B9">
      <w:r>
        <w:separator/>
      </w:r>
    </w:p>
    <w:p w14:paraId="7FFC6BDB" w14:textId="77777777" w:rsidR="009119B9" w:rsidRDefault="009119B9"/>
  </w:footnote>
  <w:footnote w:type="continuationSeparator" w:id="0">
    <w:p w14:paraId="73940B23" w14:textId="77777777" w:rsidR="009119B9" w:rsidRDefault="009119B9">
      <w:r>
        <w:continuationSeparator/>
      </w:r>
    </w:p>
    <w:p w14:paraId="117C3AD9" w14:textId="77777777" w:rsidR="009119B9" w:rsidRDefault="009119B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F00F" w14:textId="77777777" w:rsidR="00907CBB" w:rsidRPr="00B66E09" w:rsidRDefault="04E7B9D4" w:rsidP="00B66E09">
    <w:pPr>
      <w:pStyle w:val="Header"/>
    </w:pPr>
    <w:r>
      <w:rPr>
        <w:noProof/>
        <w:lang w:eastAsia="en-US"/>
      </w:rPr>
      <w:drawing>
        <wp:inline distT="0" distB="0" distL="0" distR="0" wp14:anchorId="1882FE3A" wp14:editId="248A6358">
          <wp:extent cx="2105025" cy="790575"/>
          <wp:effectExtent l="0" t="0" r="9525" b="952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025" cy="790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3A8ED" w14:textId="77777777" w:rsidR="00736E05" w:rsidRDefault="00B66E09">
    <w:pPr>
      <w:pStyle w:val="Header"/>
    </w:pPr>
    <w:r>
      <w:rPr>
        <w:noProof/>
        <w:lang w:eastAsia="en-US"/>
      </w:rPr>
      <w:drawing>
        <wp:inline distT="0" distB="0" distL="0" distR="0" wp14:anchorId="18E18336" wp14:editId="1E73623F">
          <wp:extent cx="2103120" cy="79552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JRTI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3120" cy="7955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36E05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B8CC422" wp14:editId="724D1D7F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  <a:solidFill>
                        <a:schemeClr val="accent1">
                          <a:lumMod val="75000"/>
                        </a:schemeClr>
                      </a:solidFill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6434D6A9">
            <v:group id="Group 2" style="position:absolute;margin-left:27.75pt;margin-top:36pt;width:18pt;height:10in;z-index:-251657216;mso-width-percent:29;mso-height-percent:909;mso-position-horizontal-relative:page;mso-position-vertical-relative:page;mso-width-percent:29;mso-height-percent:909" alt="Decorative sidebar for cover page " coordsize="2286,91440" o:spid="_x0000_s1026" w14:anchorId="52233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">
              <v:rect id="Rectangle 3" style="position:absolute;width:2286;height:87820;visibility:visible;mso-wrap-style:square;v-text-anchor:middle" alt="Decorative sidebar" o:spid="_x0000_s1027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/>
              <v:rect id="Rectangle 5" style="position:absolute;top:89154;width:2286;height:2286;visibility:visible;mso-wrap-style:square;v-text-anchor:middle" alt="Decorative sidebar" o:spid="_x0000_s1028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">
                <v:path arrowok="t"/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A20556"/>
    <w:multiLevelType w:val="hybridMultilevel"/>
    <w:tmpl w:val="BC98A198"/>
    <w:lvl w:ilvl="0" w:tplc="EAC8B314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09"/>
    <w:rsid w:val="00067E02"/>
    <w:rsid w:val="00107CB6"/>
    <w:rsid w:val="0013333F"/>
    <w:rsid w:val="00193898"/>
    <w:rsid w:val="002B21AE"/>
    <w:rsid w:val="002C4500"/>
    <w:rsid w:val="002E3CE1"/>
    <w:rsid w:val="00312DD5"/>
    <w:rsid w:val="0033593E"/>
    <w:rsid w:val="0039777C"/>
    <w:rsid w:val="004534A5"/>
    <w:rsid w:val="004566FA"/>
    <w:rsid w:val="00495232"/>
    <w:rsid w:val="004A4EC4"/>
    <w:rsid w:val="00500F02"/>
    <w:rsid w:val="005331CA"/>
    <w:rsid w:val="005504AE"/>
    <w:rsid w:val="00602A90"/>
    <w:rsid w:val="006529AC"/>
    <w:rsid w:val="00660B21"/>
    <w:rsid w:val="00714CE5"/>
    <w:rsid w:val="00736E05"/>
    <w:rsid w:val="00822A8D"/>
    <w:rsid w:val="00831731"/>
    <w:rsid w:val="00852FE0"/>
    <w:rsid w:val="00874542"/>
    <w:rsid w:val="00906285"/>
    <w:rsid w:val="00907CBB"/>
    <w:rsid w:val="009119B9"/>
    <w:rsid w:val="00913AE4"/>
    <w:rsid w:val="00976A9B"/>
    <w:rsid w:val="0099384F"/>
    <w:rsid w:val="009A32A1"/>
    <w:rsid w:val="009E74E5"/>
    <w:rsid w:val="00A46AF1"/>
    <w:rsid w:val="00A72CC5"/>
    <w:rsid w:val="00A8379A"/>
    <w:rsid w:val="00B55100"/>
    <w:rsid w:val="00B55F12"/>
    <w:rsid w:val="00B66E09"/>
    <w:rsid w:val="00B87079"/>
    <w:rsid w:val="00BE473F"/>
    <w:rsid w:val="00C41938"/>
    <w:rsid w:val="00C64B77"/>
    <w:rsid w:val="00CB5473"/>
    <w:rsid w:val="00CC2217"/>
    <w:rsid w:val="00CD2A1B"/>
    <w:rsid w:val="00DA0B66"/>
    <w:rsid w:val="00E279B8"/>
    <w:rsid w:val="00E756E6"/>
    <w:rsid w:val="00EA05B8"/>
    <w:rsid w:val="00EB203B"/>
    <w:rsid w:val="04E7B9D4"/>
    <w:rsid w:val="1C72DA9F"/>
    <w:rsid w:val="1D89C1E6"/>
    <w:rsid w:val="1F837410"/>
    <w:rsid w:val="223EBB31"/>
    <w:rsid w:val="2297AFC3"/>
    <w:rsid w:val="22C2CDDE"/>
    <w:rsid w:val="279F0C2B"/>
    <w:rsid w:val="28ED1058"/>
    <w:rsid w:val="334DF169"/>
    <w:rsid w:val="34E99F5E"/>
    <w:rsid w:val="3C116753"/>
    <w:rsid w:val="56CD9BA8"/>
    <w:rsid w:val="59FAF6B6"/>
    <w:rsid w:val="5EE78AB9"/>
    <w:rsid w:val="65DF307E"/>
    <w:rsid w:val="66E16254"/>
    <w:rsid w:val="7A94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0BB2F"/>
  <w15:chartTrackingRefBased/>
  <w15:docId w15:val="{BE2D2668-B88F-4E6E-8763-2AC41D9E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B66E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6AF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A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acher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94531B4B7D4ABFABE5BE31ED027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404D1-8012-4BD8-AB5B-DC4142F9F977}"/>
      </w:docPartPr>
      <w:docPartBody>
        <w:p w:rsidR="00E6448B" w:rsidRDefault="006529AC">
          <w:pPr>
            <w:pStyle w:val="F394531B4B7D4ABFABE5BE31ED027A7A"/>
          </w:pPr>
          <w:r>
            <w:t>Presented by:</w:t>
          </w:r>
        </w:p>
      </w:docPartBody>
    </w:docPart>
    <w:docPart>
      <w:docPartPr>
        <w:name w:val="9851A882E050447FA9237FF3B5055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AAA42-32DA-4341-90A7-6E8193F2C000}"/>
      </w:docPartPr>
      <w:docPartBody>
        <w:p w:rsidR="00E6448B" w:rsidRDefault="006529AC">
          <w:pPr>
            <w:pStyle w:val="9851A882E050447FA9237FF3B5055C23"/>
          </w:pPr>
          <w:r>
            <w:t>Your name</w:t>
          </w:r>
        </w:p>
      </w:docPartBody>
    </w:docPart>
    <w:docPart>
      <w:docPartPr>
        <w:name w:val="978ED333248C41BB99131DD88F03B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741F0-87B7-4528-8B6D-B43911D0F277}"/>
      </w:docPartPr>
      <w:docPartBody>
        <w:p w:rsidR="00E6448B" w:rsidRDefault="006529AC">
          <w:pPr>
            <w:pStyle w:val="978ED333248C41BB99131DD88F03B91C"/>
          </w:pPr>
          <w:r>
            <w:t>company name</w:t>
          </w:r>
        </w:p>
      </w:docPartBody>
    </w:docPart>
    <w:docPart>
      <w:docPartPr>
        <w:name w:val="2C88D11115D6421A867846EC0CD65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74C39-AA25-4080-8BE3-A8E88D444A2C}"/>
      </w:docPartPr>
      <w:docPartBody>
        <w:p w:rsidR="00E6448B" w:rsidRDefault="006529AC">
          <w:pPr>
            <w:pStyle w:val="2C88D11115D6421A867846EC0CD65CDB"/>
          </w:pPr>
          <w:r>
            <w:t>Company address</w:t>
          </w:r>
        </w:p>
      </w:docPartBody>
    </w:docPart>
    <w:docPart>
      <w:docPartPr>
        <w:name w:val="3DB6E115D4734DA58DD553B50A782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99C07-D2C7-4F7D-9A4D-E15ED34BCC7C}"/>
      </w:docPartPr>
      <w:docPartBody>
        <w:p w:rsidR="00E6448B" w:rsidRDefault="006529AC">
          <w:pPr>
            <w:pStyle w:val="3DB6E115D4734DA58DD553B50A7825EE"/>
          </w:pPr>
          <w:r>
            <w:t>Project Communication Plan</w:t>
          </w:r>
        </w:p>
      </w:docPartBody>
    </w:docPart>
    <w:docPart>
      <w:docPartPr>
        <w:name w:val="E4F37A99CCB74438AD625DD97D8E4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F3284-E89C-436F-9E0C-CC5B1E87624C}"/>
      </w:docPartPr>
      <w:docPartBody>
        <w:p w:rsidR="00E6448B" w:rsidRDefault="006529AC">
          <w:pPr>
            <w:pStyle w:val="E4F37A99CCB74438AD625DD97D8E4876"/>
          </w:pPr>
          <w:r>
            <w:t>Probability</w:t>
          </w:r>
        </w:p>
      </w:docPartBody>
    </w:docPart>
    <w:docPart>
      <w:docPartPr>
        <w:name w:val="66CA23E1F572424EAC3EEBAE38AFB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62CE7-B041-47E0-9688-4563E8344697}"/>
      </w:docPartPr>
      <w:docPartBody>
        <w:p w:rsidR="00E6448B" w:rsidRDefault="006529AC" w:rsidP="006529AC">
          <w:pPr>
            <w:pStyle w:val="66CA23E1F572424EAC3EEBAE38AFB99E"/>
          </w:pPr>
          <w:r>
            <w:t>Date recorded</w:t>
          </w:r>
        </w:p>
      </w:docPartBody>
    </w:docPart>
    <w:docPart>
      <w:docPartPr>
        <w:name w:val="606421D251814D95B485F72F8E60B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8C438-27AB-4351-9D75-BFFAEA247EB3}"/>
      </w:docPartPr>
      <w:docPartBody>
        <w:p w:rsidR="00E6448B" w:rsidRDefault="006529AC" w:rsidP="006529AC">
          <w:pPr>
            <w:pStyle w:val="606421D251814D95B485F72F8E60BEF2"/>
          </w:pPr>
          <w:r>
            <w:t>Impact</w:t>
          </w:r>
        </w:p>
      </w:docPartBody>
    </w:docPart>
    <w:docPart>
      <w:docPartPr>
        <w:name w:val="9974ED90B6504FC6876649D4679EC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300E2-3255-4B0A-90C7-AD7EDCBF91CE}"/>
      </w:docPartPr>
      <w:docPartBody>
        <w:p w:rsidR="00E6448B" w:rsidRDefault="006529AC" w:rsidP="006529AC">
          <w:pPr>
            <w:pStyle w:val="9974ED90B6504FC6876649D4679EC4D6"/>
          </w:pPr>
          <w:r>
            <w:t>Date 2</w:t>
          </w:r>
        </w:p>
      </w:docPartBody>
    </w:docPart>
    <w:docPart>
      <w:docPartPr>
        <w:name w:val="D9324106388446A19E19DF804AB3B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D4D3C-ED8F-4A7A-802A-C99E3FDB0CF4}"/>
      </w:docPartPr>
      <w:docPartBody>
        <w:p w:rsidR="00E6448B" w:rsidRDefault="006529AC" w:rsidP="006529AC">
          <w:pPr>
            <w:pStyle w:val="D9324106388446A19E19DF804AB3BA31"/>
          </w:pPr>
          <w:r>
            <w:t>Description</w:t>
          </w:r>
        </w:p>
      </w:docPartBody>
    </w:docPart>
    <w:docPart>
      <w:docPartPr>
        <w:name w:val="24D58AB8716A44A8BA928D6E7D888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3C41F-75FC-49F8-9B4C-D0C95572A291}"/>
      </w:docPartPr>
      <w:docPartBody>
        <w:p w:rsidR="00E6448B" w:rsidRDefault="006529AC" w:rsidP="006529AC">
          <w:pPr>
            <w:pStyle w:val="24D58AB8716A44A8BA928D6E7D888E32"/>
          </w:pPr>
          <w:r>
            <w:t>Probability</w:t>
          </w:r>
        </w:p>
      </w:docPartBody>
    </w:docPart>
    <w:docPart>
      <w:docPartPr>
        <w:name w:val="4DFD0263049E4DA4B27CB1A6A443F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C6F9F-2DF2-4802-9123-88735BE845A6}"/>
      </w:docPartPr>
      <w:docPartBody>
        <w:p w:rsidR="00E6448B" w:rsidRDefault="006529AC" w:rsidP="006529AC">
          <w:pPr>
            <w:pStyle w:val="4DFD0263049E4DA4B27CB1A6A443F52B"/>
          </w:pPr>
          <w:r>
            <w:t>Impact</w:t>
          </w:r>
        </w:p>
      </w:docPartBody>
    </w:docPart>
    <w:docPart>
      <w:docPartPr>
        <w:name w:val="C836995963CB4AA2ADC3EF3FD5D37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16DF0-5832-4CD0-8AAD-502C8ACEBF22}"/>
      </w:docPartPr>
      <w:docPartBody>
        <w:p w:rsidR="00E6448B" w:rsidRDefault="006529AC" w:rsidP="006529AC">
          <w:pPr>
            <w:pStyle w:val="C836995963CB4AA2ADC3EF3FD5D37992"/>
          </w:pPr>
          <w:r>
            <w:t>Plan</w:t>
          </w:r>
        </w:p>
      </w:docPartBody>
    </w:docPart>
    <w:docPart>
      <w:docPartPr>
        <w:name w:val="8F38BBA86EDB4827952900E6131A6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A9DAE-D594-43DA-9140-5EFC68C4CCA2}"/>
      </w:docPartPr>
      <w:docPartBody>
        <w:p w:rsidR="00E6448B" w:rsidRDefault="006529AC" w:rsidP="006529AC">
          <w:pPr>
            <w:pStyle w:val="8F38BBA86EDB4827952900E6131A6272"/>
          </w:pPr>
          <w:r>
            <w:t>Date 3</w:t>
          </w:r>
        </w:p>
      </w:docPartBody>
    </w:docPart>
    <w:docPart>
      <w:docPartPr>
        <w:name w:val="4BE2FEB93A5A4E37A3F6C519750F8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229C0-B5B5-4322-A1B5-B83254D75C89}"/>
      </w:docPartPr>
      <w:docPartBody>
        <w:p w:rsidR="00E6448B" w:rsidRDefault="006529AC" w:rsidP="006529AC">
          <w:pPr>
            <w:pStyle w:val="4BE2FEB93A5A4E37A3F6C519750F802B"/>
          </w:pPr>
          <w:r>
            <w:t>Description</w:t>
          </w:r>
        </w:p>
      </w:docPartBody>
    </w:docPart>
    <w:docPart>
      <w:docPartPr>
        <w:name w:val="A31FE648DED24E32B4B188CECD5A9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4DF64-7151-4FD2-ADCA-076CC123D81D}"/>
      </w:docPartPr>
      <w:docPartBody>
        <w:p w:rsidR="00E6448B" w:rsidRDefault="006529AC" w:rsidP="006529AC">
          <w:pPr>
            <w:pStyle w:val="A31FE648DED24E32B4B188CECD5A9A8C"/>
          </w:pPr>
          <w:r>
            <w:t>Probability</w:t>
          </w:r>
        </w:p>
      </w:docPartBody>
    </w:docPart>
    <w:docPart>
      <w:docPartPr>
        <w:name w:val="943F32E116D9405096DA57B16D9DD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6E374-9031-4F0E-A66E-98A9F11D0A15}"/>
      </w:docPartPr>
      <w:docPartBody>
        <w:p w:rsidR="00E6448B" w:rsidRDefault="006529AC" w:rsidP="006529AC">
          <w:pPr>
            <w:pStyle w:val="943F32E116D9405096DA57B16D9DDB88"/>
          </w:pPr>
          <w:r>
            <w:t>Impact</w:t>
          </w:r>
        </w:p>
      </w:docPartBody>
    </w:docPart>
    <w:docPart>
      <w:docPartPr>
        <w:name w:val="30C751B9BF9D41DE96CF422A0579A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E6970-8B3D-45D2-90B6-916F7F462C71}"/>
      </w:docPartPr>
      <w:docPartBody>
        <w:p w:rsidR="00E6448B" w:rsidRDefault="006529AC" w:rsidP="006529AC">
          <w:pPr>
            <w:pStyle w:val="30C751B9BF9D41DE96CF422A0579A053"/>
          </w:pPr>
          <w:r>
            <w:t>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AC"/>
    <w:rsid w:val="00636C5C"/>
    <w:rsid w:val="006529AC"/>
    <w:rsid w:val="00B552B7"/>
    <w:rsid w:val="00E6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D08540B0384065A8E54107CB87B476">
    <w:name w:val="33D08540B0384065A8E54107CB87B476"/>
  </w:style>
  <w:style w:type="paragraph" w:customStyle="1" w:styleId="854C7DA8052B48E69C06C298676CB746">
    <w:name w:val="854C7DA8052B48E69C06C298676CB746"/>
  </w:style>
  <w:style w:type="paragraph" w:customStyle="1" w:styleId="EAD562F79B9D48C5AD2D38260C6A8D2D">
    <w:name w:val="EAD562F79B9D48C5AD2D38260C6A8D2D"/>
  </w:style>
  <w:style w:type="paragraph" w:customStyle="1" w:styleId="F394531B4B7D4ABFABE5BE31ED027A7A">
    <w:name w:val="F394531B4B7D4ABFABE5BE31ED027A7A"/>
  </w:style>
  <w:style w:type="paragraph" w:customStyle="1" w:styleId="9851A882E050447FA9237FF3B5055C23">
    <w:name w:val="9851A882E050447FA9237FF3B5055C23"/>
  </w:style>
  <w:style w:type="paragraph" w:customStyle="1" w:styleId="978ED333248C41BB99131DD88F03B91C">
    <w:name w:val="978ED333248C41BB99131DD88F03B91C"/>
  </w:style>
  <w:style w:type="paragraph" w:customStyle="1" w:styleId="2C88D11115D6421A867846EC0CD65CDB">
    <w:name w:val="2C88D11115D6421A867846EC0CD65CDB"/>
  </w:style>
  <w:style w:type="paragraph" w:customStyle="1" w:styleId="3DB6E115D4734DA58DD553B50A7825EE">
    <w:name w:val="3DB6E115D4734DA58DD553B50A7825EE"/>
  </w:style>
  <w:style w:type="paragraph" w:customStyle="1" w:styleId="2D2DFE2A014B4BE1907BC46624FF4355">
    <w:name w:val="2D2DFE2A014B4BE1907BC46624FF4355"/>
  </w:style>
  <w:style w:type="paragraph" w:customStyle="1" w:styleId="557C492D73734589B08C685AD98C4574">
    <w:name w:val="557C492D73734589B08C685AD98C4574"/>
  </w:style>
  <w:style w:type="paragraph" w:customStyle="1" w:styleId="07454568FF9C4C1BAD6E67507E5A9958">
    <w:name w:val="07454568FF9C4C1BAD6E67507E5A9958"/>
  </w:style>
  <w:style w:type="paragraph" w:customStyle="1" w:styleId="8D672E7A33CB49C0A833A2C22ACF0A67">
    <w:name w:val="8D672E7A33CB49C0A833A2C22ACF0A67"/>
  </w:style>
  <w:style w:type="paragraph" w:customStyle="1" w:styleId="FA9F4A4C304742C58796DA67C8753ACF">
    <w:name w:val="FA9F4A4C304742C58796DA67C8753ACF"/>
  </w:style>
  <w:style w:type="paragraph" w:customStyle="1" w:styleId="0D1B4AE9292442D0927B70134523AE87">
    <w:name w:val="0D1B4AE9292442D0927B70134523AE87"/>
  </w:style>
  <w:style w:type="paragraph" w:customStyle="1" w:styleId="CA478F94EDEA4317BC9A7BF51A9BE7CE">
    <w:name w:val="CA478F94EDEA4317BC9A7BF51A9BE7CE"/>
  </w:style>
  <w:style w:type="paragraph" w:customStyle="1" w:styleId="69E0FFFBB84D4FA18FB81AF9A480CF04">
    <w:name w:val="69E0FFFBB84D4FA18FB81AF9A480CF04"/>
  </w:style>
  <w:style w:type="paragraph" w:customStyle="1" w:styleId="E53FC89E31B74EE29A52739A118A35D0">
    <w:name w:val="E53FC89E31B74EE29A52739A118A35D0"/>
  </w:style>
  <w:style w:type="paragraph" w:customStyle="1" w:styleId="6EB83C7F29B04C18AEC3445264CD98BE">
    <w:name w:val="6EB83C7F29B04C18AEC3445264CD98BE"/>
  </w:style>
  <w:style w:type="paragraph" w:customStyle="1" w:styleId="AA8309E964F14D2E814078D40FBEDD39">
    <w:name w:val="AA8309E964F14D2E814078D40FBEDD39"/>
  </w:style>
  <w:style w:type="paragraph" w:customStyle="1" w:styleId="99EF4A4C43244D3D87080E81BF5A2FDB">
    <w:name w:val="99EF4A4C43244D3D87080E81BF5A2FDB"/>
  </w:style>
  <w:style w:type="paragraph" w:customStyle="1" w:styleId="B62FB21DF8FE4A10B2283EAC9AC2C234">
    <w:name w:val="B62FB21DF8FE4A10B2283EAC9AC2C234"/>
  </w:style>
  <w:style w:type="paragraph" w:customStyle="1" w:styleId="FB5DCBEC57DC4DDDB2970A228DD1A1D9">
    <w:name w:val="FB5DCBEC57DC4DDDB2970A228DD1A1D9"/>
  </w:style>
  <w:style w:type="paragraph" w:customStyle="1" w:styleId="E5DD790F5F7A4B3B8E65A3B01D3FC09E">
    <w:name w:val="E5DD790F5F7A4B3B8E65A3B01D3FC09E"/>
  </w:style>
  <w:style w:type="paragraph" w:customStyle="1" w:styleId="0B181B29367745EF9787275493948024">
    <w:name w:val="0B181B29367745EF9787275493948024"/>
  </w:style>
  <w:style w:type="paragraph" w:customStyle="1" w:styleId="383378F194BD477DB69DBF9116719C4F">
    <w:name w:val="383378F194BD477DB69DBF9116719C4F"/>
  </w:style>
  <w:style w:type="paragraph" w:customStyle="1" w:styleId="67B3BCC26319402D8A9A0F3F9481E84C">
    <w:name w:val="67B3BCC26319402D8A9A0F3F9481E84C"/>
  </w:style>
  <w:style w:type="paragraph" w:customStyle="1" w:styleId="DD7A4C6AEEB04FD4898889895D95A001">
    <w:name w:val="DD7A4C6AEEB04FD4898889895D95A001"/>
  </w:style>
  <w:style w:type="paragraph" w:customStyle="1" w:styleId="AA978865EEF14D4F8E7CBE72B1DFAC85">
    <w:name w:val="AA978865EEF14D4F8E7CBE72B1DFAC85"/>
  </w:style>
  <w:style w:type="paragraph" w:customStyle="1" w:styleId="1DAF929465AF417691106657A41DC5E2">
    <w:name w:val="1DAF929465AF417691106657A41DC5E2"/>
  </w:style>
  <w:style w:type="paragraph" w:customStyle="1" w:styleId="65D7923FD3B747A4BF188289A9EE7BFF">
    <w:name w:val="65D7923FD3B747A4BF188289A9EE7BFF"/>
  </w:style>
  <w:style w:type="paragraph" w:customStyle="1" w:styleId="D02CB5DF17D14B30AAF2821397B9AB78">
    <w:name w:val="D02CB5DF17D14B30AAF2821397B9AB78"/>
  </w:style>
  <w:style w:type="paragraph" w:customStyle="1" w:styleId="FA16850EE2DF46CBB00F0236560F9F88">
    <w:name w:val="FA16850EE2DF46CBB00F0236560F9F88"/>
  </w:style>
  <w:style w:type="paragraph" w:customStyle="1" w:styleId="49E5BA3DBA4D49ECBD7966F754921635">
    <w:name w:val="49E5BA3DBA4D49ECBD7966F754921635"/>
  </w:style>
  <w:style w:type="paragraph" w:customStyle="1" w:styleId="ECD5BDC006644D0082A559D0F293532A">
    <w:name w:val="ECD5BDC006644D0082A559D0F293532A"/>
  </w:style>
  <w:style w:type="paragraph" w:customStyle="1" w:styleId="63A867EAB37F4640807ED8F8857684F3">
    <w:name w:val="63A867EAB37F4640807ED8F8857684F3"/>
  </w:style>
  <w:style w:type="paragraph" w:customStyle="1" w:styleId="30AC9519C9D54F659222A47DFB43B4C3">
    <w:name w:val="30AC9519C9D54F659222A47DFB43B4C3"/>
  </w:style>
  <w:style w:type="paragraph" w:customStyle="1" w:styleId="B8C500A909AE4D9DA87738F03212B63F">
    <w:name w:val="B8C500A909AE4D9DA87738F03212B63F"/>
  </w:style>
  <w:style w:type="paragraph" w:customStyle="1" w:styleId="160CF4515497443CAB262A1DF900D79B">
    <w:name w:val="160CF4515497443CAB262A1DF900D79B"/>
  </w:style>
  <w:style w:type="paragraph" w:customStyle="1" w:styleId="29804B632D1746DB83F4EB9E36D231A0">
    <w:name w:val="29804B632D1746DB83F4EB9E36D231A0"/>
  </w:style>
  <w:style w:type="paragraph" w:customStyle="1" w:styleId="47FC7054FC73444B94C4111C4374BBD7">
    <w:name w:val="47FC7054FC73444B94C4111C4374BBD7"/>
  </w:style>
  <w:style w:type="paragraph" w:customStyle="1" w:styleId="E6B6802D6FD344A3B8D6DDF33AA6648C">
    <w:name w:val="E6B6802D6FD344A3B8D6DDF33AA6648C"/>
  </w:style>
  <w:style w:type="paragraph" w:customStyle="1" w:styleId="1DB62A56D2E84462BC415C7649B697C5">
    <w:name w:val="1DB62A56D2E84462BC415C7649B697C5"/>
  </w:style>
  <w:style w:type="paragraph" w:customStyle="1" w:styleId="9B6B979714394987A0CE453850970089">
    <w:name w:val="9B6B979714394987A0CE453850970089"/>
  </w:style>
  <w:style w:type="paragraph" w:customStyle="1" w:styleId="E72B2BADC4F64BE2A59C1EF958B0972F">
    <w:name w:val="E72B2BADC4F64BE2A59C1EF958B0972F"/>
  </w:style>
  <w:style w:type="paragraph" w:customStyle="1" w:styleId="4811D3E995314ABA8DF828A9D75F88E2">
    <w:name w:val="4811D3E995314ABA8DF828A9D75F88E2"/>
  </w:style>
  <w:style w:type="paragraph" w:customStyle="1" w:styleId="733465D7896749D190E16E1651E8DD53">
    <w:name w:val="733465D7896749D190E16E1651E8DD53"/>
  </w:style>
  <w:style w:type="paragraph" w:customStyle="1" w:styleId="E00C19F7B51846F18E4DEC7459521604">
    <w:name w:val="E00C19F7B51846F18E4DEC7459521604"/>
  </w:style>
  <w:style w:type="paragraph" w:customStyle="1" w:styleId="5358CB9D9B814B68A5CE28A61F504D95">
    <w:name w:val="5358CB9D9B814B68A5CE28A61F504D95"/>
  </w:style>
  <w:style w:type="paragraph" w:customStyle="1" w:styleId="F3ED2D2D039D412791AE205AE9B914CB">
    <w:name w:val="F3ED2D2D039D412791AE205AE9B914CB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88347A4A45E449A48AFD0856427A0276">
    <w:name w:val="88347A4A45E449A48AFD0856427A0276"/>
  </w:style>
  <w:style w:type="paragraph" w:customStyle="1" w:styleId="8EE970E70D9F4130BEC73E43531F3718">
    <w:name w:val="8EE970E70D9F4130BEC73E43531F3718"/>
  </w:style>
  <w:style w:type="paragraph" w:customStyle="1" w:styleId="A31DB4867E2D4B11861555A8A2F21045">
    <w:name w:val="A31DB4867E2D4B11861555A8A2F21045"/>
  </w:style>
  <w:style w:type="paragraph" w:customStyle="1" w:styleId="D6FD539A673E45998E43C268ECCEE3E7">
    <w:name w:val="D6FD539A673E45998E43C268ECCEE3E7"/>
  </w:style>
  <w:style w:type="paragraph" w:customStyle="1" w:styleId="C2D0A1E5BA6C4F27A70D65DE3FE5E5DF">
    <w:name w:val="C2D0A1E5BA6C4F27A70D65DE3FE5E5DF"/>
  </w:style>
  <w:style w:type="paragraph" w:customStyle="1" w:styleId="F2B4C2E96209415DB0BFF53B0AE63BAD">
    <w:name w:val="F2B4C2E96209415DB0BFF53B0AE63BAD"/>
  </w:style>
  <w:style w:type="paragraph" w:customStyle="1" w:styleId="977D29F7ED704AE1A73B940FC5BD8904">
    <w:name w:val="977D29F7ED704AE1A73B940FC5BD8904"/>
  </w:style>
  <w:style w:type="paragraph" w:customStyle="1" w:styleId="297069E5A29C43DBA81DB069C9434FC1">
    <w:name w:val="297069E5A29C43DBA81DB069C9434FC1"/>
  </w:style>
  <w:style w:type="paragraph" w:customStyle="1" w:styleId="841985ED2F1B467C81F4A2047BF699EB">
    <w:name w:val="841985ED2F1B467C81F4A2047BF699EB"/>
  </w:style>
  <w:style w:type="paragraph" w:customStyle="1" w:styleId="DD33693195A14D0D8146E381E85D97B1">
    <w:name w:val="DD33693195A14D0D8146E381E85D97B1"/>
  </w:style>
  <w:style w:type="paragraph" w:customStyle="1" w:styleId="F0D5FE3DF71E45D98499E94A30DA8A8C">
    <w:name w:val="F0D5FE3DF71E45D98499E94A30DA8A8C"/>
  </w:style>
  <w:style w:type="paragraph" w:customStyle="1" w:styleId="6F0D80956C6047439BC3D0D096786029">
    <w:name w:val="6F0D80956C6047439BC3D0D096786029"/>
  </w:style>
  <w:style w:type="paragraph" w:customStyle="1" w:styleId="4579F4EC2E3541DA9D1978E9BEE332AD">
    <w:name w:val="4579F4EC2E3541DA9D1978E9BEE332AD"/>
  </w:style>
  <w:style w:type="paragraph" w:customStyle="1" w:styleId="E9F405A8A93A46CE8A7BAD3E40ADDDE9">
    <w:name w:val="E9F405A8A93A46CE8A7BAD3E40ADDDE9"/>
  </w:style>
  <w:style w:type="paragraph" w:customStyle="1" w:styleId="63B135AE2B584BBBBF5A1AC39467589D">
    <w:name w:val="63B135AE2B584BBBBF5A1AC39467589D"/>
  </w:style>
  <w:style w:type="paragraph" w:customStyle="1" w:styleId="C96315B405FC46F895BBD640FD36C0B8">
    <w:name w:val="C96315B405FC46F895BBD640FD36C0B8"/>
  </w:style>
  <w:style w:type="paragraph" w:customStyle="1" w:styleId="A9756D5558F841098800197239D564B4">
    <w:name w:val="A9756D5558F841098800197239D564B4"/>
  </w:style>
  <w:style w:type="paragraph" w:customStyle="1" w:styleId="2172824078FF44188566B2835252C808">
    <w:name w:val="2172824078FF44188566B2835252C808"/>
  </w:style>
  <w:style w:type="paragraph" w:customStyle="1" w:styleId="755D818413A448DD9693CD2CE5560512">
    <w:name w:val="755D818413A448DD9693CD2CE5560512"/>
  </w:style>
  <w:style w:type="paragraph" w:customStyle="1" w:styleId="06B9255CE5A3443DB23FB16522CE7D38">
    <w:name w:val="06B9255CE5A3443DB23FB16522CE7D38"/>
  </w:style>
  <w:style w:type="paragraph" w:customStyle="1" w:styleId="8F8773F69CF94E979EB1F90DFA17CBB3">
    <w:name w:val="8F8773F69CF94E979EB1F90DFA17CBB3"/>
  </w:style>
  <w:style w:type="paragraph" w:customStyle="1" w:styleId="25279A5A3FDA48A3BBAA06178CE32045">
    <w:name w:val="25279A5A3FDA48A3BBAA06178CE32045"/>
  </w:style>
  <w:style w:type="paragraph" w:customStyle="1" w:styleId="FDECD2D28AD746A2B7C6A21ECEA39138">
    <w:name w:val="FDECD2D28AD746A2B7C6A21ECEA39138"/>
  </w:style>
  <w:style w:type="paragraph" w:customStyle="1" w:styleId="AA17903811544F5ABCE0018808701692">
    <w:name w:val="AA17903811544F5ABCE0018808701692"/>
  </w:style>
  <w:style w:type="paragraph" w:customStyle="1" w:styleId="A0C8C02905DE4BFC98996DB7F1DD4F71">
    <w:name w:val="A0C8C02905DE4BFC98996DB7F1DD4F71"/>
  </w:style>
  <w:style w:type="paragraph" w:customStyle="1" w:styleId="533CAB5A5A9046B0846F81AA7E89392F">
    <w:name w:val="533CAB5A5A9046B0846F81AA7E89392F"/>
  </w:style>
  <w:style w:type="paragraph" w:customStyle="1" w:styleId="11632CFEF0564CD8AB6D3EE9995778FB">
    <w:name w:val="11632CFEF0564CD8AB6D3EE9995778FB"/>
  </w:style>
  <w:style w:type="paragraph" w:customStyle="1" w:styleId="DBF1F7A1DF8C42AA873D4496933CB07E">
    <w:name w:val="DBF1F7A1DF8C42AA873D4496933CB07E"/>
  </w:style>
  <w:style w:type="paragraph" w:customStyle="1" w:styleId="BF72C1D0F74243A0AA2A76C60DB7E515">
    <w:name w:val="BF72C1D0F74243A0AA2A76C60DB7E515"/>
  </w:style>
  <w:style w:type="paragraph" w:customStyle="1" w:styleId="D1FC0BF6689D45BFA7E4042F6EA9A92E">
    <w:name w:val="D1FC0BF6689D45BFA7E4042F6EA9A92E"/>
  </w:style>
  <w:style w:type="paragraph" w:customStyle="1" w:styleId="E900CF86BA134666B6D702ED7C31CDFE">
    <w:name w:val="E900CF86BA134666B6D702ED7C31CDFE"/>
  </w:style>
  <w:style w:type="paragraph" w:customStyle="1" w:styleId="41C2FA1D97EA4C4C9B4F1539E4508600">
    <w:name w:val="41C2FA1D97EA4C4C9B4F1539E4508600"/>
  </w:style>
  <w:style w:type="paragraph" w:customStyle="1" w:styleId="98173F9B22F14B458213DAE2C5ABB6CA">
    <w:name w:val="98173F9B22F14B458213DAE2C5ABB6CA"/>
  </w:style>
  <w:style w:type="paragraph" w:customStyle="1" w:styleId="13CCF98E7DFF452A97B88D10089147F6">
    <w:name w:val="13CCF98E7DFF452A97B88D10089147F6"/>
  </w:style>
  <w:style w:type="paragraph" w:customStyle="1" w:styleId="A70DA1CB4C2C45A8B033141AED054B54">
    <w:name w:val="A70DA1CB4C2C45A8B033141AED054B54"/>
  </w:style>
  <w:style w:type="paragraph" w:customStyle="1" w:styleId="5F5FC9DAB1F343FFA358F7054AEC8BBC">
    <w:name w:val="5F5FC9DAB1F343FFA358F7054AEC8BBC"/>
  </w:style>
  <w:style w:type="paragraph" w:customStyle="1" w:styleId="0F9119D9EF48418CBE4E96ED6626D73E">
    <w:name w:val="0F9119D9EF48418CBE4E96ED6626D73E"/>
  </w:style>
  <w:style w:type="paragraph" w:customStyle="1" w:styleId="DFF6AEA5F5EA4BD2985CE6EB9DE6C6A1">
    <w:name w:val="DFF6AEA5F5EA4BD2985CE6EB9DE6C6A1"/>
  </w:style>
  <w:style w:type="paragraph" w:customStyle="1" w:styleId="50EE9037EBFA422DB530E921FB95C422">
    <w:name w:val="50EE9037EBFA422DB530E921FB95C422"/>
  </w:style>
  <w:style w:type="paragraph" w:customStyle="1" w:styleId="1EF55EF1C7E840B6937FBC23C7498BF4">
    <w:name w:val="1EF55EF1C7E840B6937FBC23C7498BF4"/>
  </w:style>
  <w:style w:type="paragraph" w:customStyle="1" w:styleId="D8AF01D0DB584142BDB8BD0102961BF0">
    <w:name w:val="D8AF01D0DB584142BDB8BD0102961BF0"/>
  </w:style>
  <w:style w:type="paragraph" w:customStyle="1" w:styleId="9C83A83E93854E999C6305B380EC2D99">
    <w:name w:val="9C83A83E93854E999C6305B380EC2D99"/>
  </w:style>
  <w:style w:type="paragraph" w:customStyle="1" w:styleId="1A3E7D8FF8A446A28EDB8DA0889D81E3">
    <w:name w:val="1A3E7D8FF8A446A28EDB8DA0889D81E3"/>
  </w:style>
  <w:style w:type="paragraph" w:customStyle="1" w:styleId="5B144B74467A4858A0504382F1AB491E">
    <w:name w:val="5B144B74467A4858A0504382F1AB491E"/>
  </w:style>
  <w:style w:type="paragraph" w:customStyle="1" w:styleId="AF08E7F6CA044826B248182B7D31F93C">
    <w:name w:val="AF08E7F6CA044826B248182B7D31F93C"/>
  </w:style>
  <w:style w:type="paragraph" w:customStyle="1" w:styleId="F9B8B7934BAB46DCA8FEE0CA38ABA457">
    <w:name w:val="F9B8B7934BAB46DCA8FEE0CA38ABA457"/>
  </w:style>
  <w:style w:type="paragraph" w:customStyle="1" w:styleId="1CC41FD2770D46BA80DF59423171649B">
    <w:name w:val="1CC41FD2770D46BA80DF59423171649B"/>
  </w:style>
  <w:style w:type="paragraph" w:customStyle="1" w:styleId="E4F37A99CCB74438AD625DD97D8E4876">
    <w:name w:val="E4F37A99CCB74438AD625DD97D8E4876"/>
  </w:style>
  <w:style w:type="paragraph" w:customStyle="1" w:styleId="4BFD1F3990D34DDCB2915B628E83B793">
    <w:name w:val="4BFD1F3990D34DDCB2915B628E83B793"/>
  </w:style>
  <w:style w:type="paragraph" w:customStyle="1" w:styleId="DC003B655AB3440DA631FBC38628C583">
    <w:name w:val="DC003B655AB3440DA631FBC38628C583"/>
  </w:style>
  <w:style w:type="paragraph" w:customStyle="1" w:styleId="38A8E80F7EEE447499C44235943FB700">
    <w:name w:val="38A8E80F7EEE447499C44235943FB700"/>
  </w:style>
  <w:style w:type="paragraph" w:customStyle="1" w:styleId="DB51FF042EDB4AE48FF10A16E0BDE32B">
    <w:name w:val="DB51FF042EDB4AE48FF10A16E0BDE32B"/>
  </w:style>
  <w:style w:type="paragraph" w:customStyle="1" w:styleId="892ADE83B13A4405ABAADCD2AB66A2EA">
    <w:name w:val="892ADE83B13A4405ABAADCD2AB66A2EA"/>
  </w:style>
  <w:style w:type="paragraph" w:customStyle="1" w:styleId="39775459BD644212BC165AD99307F27F">
    <w:name w:val="39775459BD644212BC165AD99307F27F"/>
  </w:style>
  <w:style w:type="paragraph" w:customStyle="1" w:styleId="42E2DA8324134947BF1690703B330A6A">
    <w:name w:val="42E2DA8324134947BF1690703B330A6A"/>
  </w:style>
  <w:style w:type="paragraph" w:customStyle="1" w:styleId="0B94FA62E35B48A2AD8C4B13AA62F7DB">
    <w:name w:val="0B94FA62E35B48A2AD8C4B13AA62F7DB"/>
  </w:style>
  <w:style w:type="paragraph" w:customStyle="1" w:styleId="80F5DE42065E43D5AC31086D164D2402">
    <w:name w:val="80F5DE42065E43D5AC31086D164D2402"/>
  </w:style>
  <w:style w:type="paragraph" w:customStyle="1" w:styleId="AAB6E0168EEB4D06BF9076F5950CC6CD">
    <w:name w:val="AAB6E0168EEB4D06BF9076F5950CC6CD"/>
  </w:style>
  <w:style w:type="paragraph" w:customStyle="1" w:styleId="350DEADECFFC453FA8C29ECDF2152BF0">
    <w:name w:val="350DEADECFFC453FA8C29ECDF2152BF0"/>
  </w:style>
  <w:style w:type="paragraph" w:customStyle="1" w:styleId="081EA4717CFF4DD08292DA44BCC31F53">
    <w:name w:val="081EA4717CFF4DD08292DA44BCC31F53"/>
  </w:style>
  <w:style w:type="paragraph" w:customStyle="1" w:styleId="6C0B2CFAEDDA46DFB338F81355EBD002">
    <w:name w:val="6C0B2CFAEDDA46DFB338F81355EBD002"/>
  </w:style>
  <w:style w:type="paragraph" w:customStyle="1" w:styleId="2A0B7B31D07044FDBA23944AE427C619">
    <w:name w:val="2A0B7B31D07044FDBA23944AE427C619"/>
  </w:style>
  <w:style w:type="paragraph" w:customStyle="1" w:styleId="66CA23E1F572424EAC3EEBAE38AFB99E">
    <w:name w:val="66CA23E1F572424EAC3EEBAE38AFB99E"/>
    <w:rsid w:val="006529AC"/>
  </w:style>
  <w:style w:type="paragraph" w:customStyle="1" w:styleId="606421D251814D95B485F72F8E60BEF2">
    <w:name w:val="606421D251814D95B485F72F8E60BEF2"/>
    <w:rsid w:val="006529AC"/>
  </w:style>
  <w:style w:type="paragraph" w:customStyle="1" w:styleId="718C4BD759094765B6CF1627587752BD">
    <w:name w:val="718C4BD759094765B6CF1627587752BD"/>
    <w:rsid w:val="006529AC"/>
  </w:style>
  <w:style w:type="paragraph" w:customStyle="1" w:styleId="9974ED90B6504FC6876649D4679EC4D6">
    <w:name w:val="9974ED90B6504FC6876649D4679EC4D6"/>
    <w:rsid w:val="006529AC"/>
  </w:style>
  <w:style w:type="paragraph" w:customStyle="1" w:styleId="D9324106388446A19E19DF804AB3BA31">
    <w:name w:val="D9324106388446A19E19DF804AB3BA31"/>
    <w:rsid w:val="006529AC"/>
  </w:style>
  <w:style w:type="paragraph" w:customStyle="1" w:styleId="24D58AB8716A44A8BA928D6E7D888E32">
    <w:name w:val="24D58AB8716A44A8BA928D6E7D888E32"/>
    <w:rsid w:val="006529AC"/>
  </w:style>
  <w:style w:type="paragraph" w:customStyle="1" w:styleId="4DFD0263049E4DA4B27CB1A6A443F52B">
    <w:name w:val="4DFD0263049E4DA4B27CB1A6A443F52B"/>
    <w:rsid w:val="006529AC"/>
  </w:style>
  <w:style w:type="paragraph" w:customStyle="1" w:styleId="C836995963CB4AA2ADC3EF3FD5D37992">
    <w:name w:val="C836995963CB4AA2ADC3EF3FD5D37992"/>
    <w:rsid w:val="006529AC"/>
  </w:style>
  <w:style w:type="paragraph" w:customStyle="1" w:styleId="8F38BBA86EDB4827952900E6131A6272">
    <w:name w:val="8F38BBA86EDB4827952900E6131A6272"/>
    <w:rsid w:val="006529AC"/>
  </w:style>
  <w:style w:type="paragraph" w:customStyle="1" w:styleId="4BE2FEB93A5A4E37A3F6C519750F802B">
    <w:name w:val="4BE2FEB93A5A4E37A3F6C519750F802B"/>
    <w:rsid w:val="006529AC"/>
  </w:style>
  <w:style w:type="paragraph" w:customStyle="1" w:styleId="A31FE648DED24E32B4B188CECD5A9A8C">
    <w:name w:val="A31FE648DED24E32B4B188CECD5A9A8C"/>
    <w:rsid w:val="006529AC"/>
  </w:style>
  <w:style w:type="paragraph" w:customStyle="1" w:styleId="943F32E116D9405096DA57B16D9DDB88">
    <w:name w:val="943F32E116D9405096DA57B16D9DDB88"/>
    <w:rsid w:val="006529AC"/>
  </w:style>
  <w:style w:type="paragraph" w:customStyle="1" w:styleId="30C751B9BF9D41DE96CF422A0579A053">
    <w:name w:val="30C751B9BF9D41DE96CF422A0579A053"/>
    <w:rsid w:val="006529AC"/>
  </w:style>
  <w:style w:type="paragraph" w:customStyle="1" w:styleId="B11625A28BD145718777A58487602188">
    <w:name w:val="B11625A28BD145718777A58487602188"/>
    <w:rsid w:val="00E6448B"/>
  </w:style>
  <w:style w:type="paragraph" w:customStyle="1" w:styleId="062A43CD6378415DBEB6A6B4D371D51B">
    <w:name w:val="062A43CD6378415DBEB6A6B4D371D51B"/>
    <w:rsid w:val="00E6448B"/>
  </w:style>
  <w:style w:type="paragraph" w:customStyle="1" w:styleId="44D9B62D21C840168546BB9DF556B7FB">
    <w:name w:val="44D9B62D21C840168546BB9DF556B7FB"/>
    <w:rsid w:val="00E6448B"/>
  </w:style>
  <w:style w:type="paragraph" w:customStyle="1" w:styleId="B0749A3A745548B68A79327C32281EA5">
    <w:name w:val="B0749A3A745548B68A79327C32281EA5"/>
    <w:rsid w:val="00E6448B"/>
  </w:style>
  <w:style w:type="paragraph" w:customStyle="1" w:styleId="BB83A508954E49E2A2FBEEA15AFFB379">
    <w:name w:val="BB83A508954E49E2A2FBEEA15AFFB379"/>
    <w:rsid w:val="00E6448B"/>
  </w:style>
  <w:style w:type="paragraph" w:customStyle="1" w:styleId="7F46D57AD55548F7900E162C4E2EC8F6">
    <w:name w:val="7F46D57AD55548F7900E162C4E2EC8F6"/>
    <w:rsid w:val="00E6448B"/>
  </w:style>
  <w:style w:type="paragraph" w:customStyle="1" w:styleId="D6B1E1617B904E83B40906E3033D7042">
    <w:name w:val="D6B1E1617B904E83B40906E3033D7042"/>
    <w:rsid w:val="00E6448B"/>
  </w:style>
  <w:style w:type="paragraph" w:customStyle="1" w:styleId="FF6EF57A39BE4A7BAF3C6B26135C8D0D">
    <w:name w:val="FF6EF57A39BE4A7BAF3C6B26135C8D0D"/>
    <w:rsid w:val="00E6448B"/>
  </w:style>
  <w:style w:type="paragraph" w:customStyle="1" w:styleId="69D1A73AEAEF466EAD61C224FAD62F1C">
    <w:name w:val="69D1A73AEAEF466EAD61C224FAD62F1C"/>
    <w:rsid w:val="00E6448B"/>
  </w:style>
  <w:style w:type="paragraph" w:customStyle="1" w:styleId="7D555858078D46D1B584CED02E589707">
    <w:name w:val="7D555858078D46D1B584CED02E589707"/>
    <w:rsid w:val="00E6448B"/>
  </w:style>
  <w:style w:type="paragraph" w:customStyle="1" w:styleId="5BA61C789F3B483F85FA3C96ADD7547B">
    <w:name w:val="5BA61C789F3B483F85FA3C96ADD7547B"/>
    <w:rsid w:val="00E6448B"/>
  </w:style>
  <w:style w:type="paragraph" w:customStyle="1" w:styleId="4394A5A67BAA4E7DB4259B647CC5402C">
    <w:name w:val="4394A5A67BAA4E7DB4259B647CC5402C"/>
    <w:rsid w:val="00E6448B"/>
  </w:style>
  <w:style w:type="paragraph" w:customStyle="1" w:styleId="BAD6A5201ED346A69EA99F01532B584B">
    <w:name w:val="BAD6A5201ED346A69EA99F01532B584B"/>
    <w:rsid w:val="00E6448B"/>
  </w:style>
  <w:style w:type="paragraph" w:customStyle="1" w:styleId="E3DE565BEA354E1FB0C8872EC06728D6">
    <w:name w:val="E3DE565BEA354E1FB0C8872EC06728D6"/>
    <w:rsid w:val="00E6448B"/>
  </w:style>
  <w:style w:type="paragraph" w:customStyle="1" w:styleId="EA3C96E87AA64F8F86FB03C8311E59AB">
    <w:name w:val="EA3C96E87AA64F8F86FB03C8311E59AB"/>
    <w:rsid w:val="00E644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JRTI Software Development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427bfb0e-cf9b-4244-92cb-ef0dfe510513" xsi:nil="true"/>
    <TeamsChannelId xmlns="427bfb0e-cf9b-4244-92cb-ef0dfe510513" xsi:nil="true"/>
    <IsNotebookLocked xmlns="427bfb0e-cf9b-4244-92cb-ef0dfe510513" xsi:nil="true"/>
    <Templates xmlns="427bfb0e-cf9b-4244-92cb-ef0dfe510513" xsi:nil="true"/>
    <Is_Collaboration_Space_Locked xmlns="427bfb0e-cf9b-4244-92cb-ef0dfe510513" xsi:nil="true"/>
    <CultureName xmlns="427bfb0e-cf9b-4244-92cb-ef0dfe510513" xsi:nil="true"/>
    <AppVersion xmlns="427bfb0e-cf9b-4244-92cb-ef0dfe510513" xsi:nil="true"/>
    <LMS_Mappings xmlns="427bfb0e-cf9b-4244-92cb-ef0dfe510513" xsi:nil="true"/>
    <FolderType xmlns="427bfb0e-cf9b-4244-92cb-ef0dfe510513" xsi:nil="true"/>
    <Teachers xmlns="427bfb0e-cf9b-4244-92cb-ef0dfe510513">
      <UserInfo>
        <DisplayName/>
        <AccountId xsi:nil="true"/>
        <AccountType/>
      </UserInfo>
    </Teachers>
    <Student_Groups xmlns="427bfb0e-cf9b-4244-92cb-ef0dfe510513">
      <UserInfo>
        <DisplayName/>
        <AccountId xsi:nil="true"/>
        <AccountType/>
      </UserInfo>
    </Student_Groups>
    <Distribution_Groups xmlns="427bfb0e-cf9b-4244-92cb-ef0dfe510513" xsi:nil="true"/>
    <Self_Registration_Enabled xmlns="427bfb0e-cf9b-4244-92cb-ef0dfe510513" xsi:nil="true"/>
    <Invited_Teachers xmlns="427bfb0e-cf9b-4244-92cb-ef0dfe510513" xsi:nil="true"/>
    <NotebookType xmlns="427bfb0e-cf9b-4244-92cb-ef0dfe510513" xsi:nil="true"/>
    <Math_Settings xmlns="427bfb0e-cf9b-4244-92cb-ef0dfe510513" xsi:nil="true"/>
    <Invited_Students xmlns="427bfb0e-cf9b-4244-92cb-ef0dfe510513" xsi:nil="true"/>
    <Owner xmlns="427bfb0e-cf9b-4244-92cb-ef0dfe510513">
      <UserInfo>
        <DisplayName/>
        <AccountId xsi:nil="true"/>
        <AccountType/>
      </UserInfo>
    </Owner>
    <Students xmlns="427bfb0e-cf9b-4244-92cb-ef0dfe510513">
      <UserInfo>
        <DisplayName/>
        <AccountId xsi:nil="true"/>
        <AccountType/>
      </UserInfo>
    </Students>
    <Has_Teacher_Only_SectionGroup xmlns="427bfb0e-cf9b-4244-92cb-ef0dfe51051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36868094935B4C8908E4D315B789C4" ma:contentTypeVersion="31" ma:contentTypeDescription="Create a new document." ma:contentTypeScope="" ma:versionID="0b65ec97da16375f4de89b264a870760">
  <xsd:schema xmlns:xsd="http://www.w3.org/2001/XMLSchema" xmlns:xs="http://www.w3.org/2001/XMLSchema" xmlns:p="http://schemas.microsoft.com/office/2006/metadata/properties" xmlns:ns3="427bfb0e-cf9b-4244-92cb-ef0dfe510513" xmlns:ns4="6d21a5d6-7051-456a-8347-c65c20947c1c" targetNamespace="http://schemas.microsoft.com/office/2006/metadata/properties" ma:root="true" ma:fieldsID="ce513a2f1610c24e835efe20c4dc2307" ns3:_="" ns4:_="">
    <xsd:import namespace="427bfb0e-cf9b-4244-92cb-ef0dfe510513"/>
    <xsd:import namespace="6d21a5d6-7051-456a-8347-c65c20947c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bfb0e-cf9b-4244-92cb-ef0dfe5105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CultureName" ma:index="14" nillable="true" ma:displayName="Culture Name" ma:internalName="CultureName">
      <xsd:simpleType>
        <xsd:restriction base="dms:Text"/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msChannelId" ma:index="16" nillable="true" ma:displayName="Teams Channel Id" ma:internalName="TeamsChannelId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8" nillable="true" ma:displayName="Math Settings" ma:internalName="Math_Settings">
      <xsd:simpleType>
        <xsd:restriction base="dms:Text"/>
      </xsd:simple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5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IsNotebookLocked" ma:index="31" nillable="true" ma:displayName="Is Notebook Locked" ma:internalName="IsNotebookLocked">
      <xsd:simpleType>
        <xsd:restriction base="dms:Boolean"/>
      </xsd:simple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1a5d6-7051-456a-8347-c65c20947c1c" elementFormDefault="qualified">
    <xsd:import namespace="http://schemas.microsoft.com/office/2006/documentManagement/types"/>
    <xsd:import namespace="http://schemas.microsoft.com/office/infopath/2007/PartnerControls"/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625044-7888-4E52-8632-23492674E65A}">
  <ds:schemaRefs>
    <ds:schemaRef ds:uri="http://schemas.microsoft.com/office/2006/metadata/properties"/>
    <ds:schemaRef ds:uri="http://schemas.microsoft.com/office/infopath/2007/PartnerControls"/>
    <ds:schemaRef ds:uri="427bfb0e-cf9b-4244-92cb-ef0dfe510513"/>
  </ds:schemaRefs>
</ds:datastoreItem>
</file>

<file path=customXml/itemProps3.xml><?xml version="1.0" encoding="utf-8"?>
<ds:datastoreItem xmlns:ds="http://schemas.openxmlformats.org/officeDocument/2006/customXml" ds:itemID="{61C2C94A-6646-412A-85C8-05F7FCB843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7bfb0e-cf9b-4244-92cb-ef0dfe510513"/>
    <ds:schemaRef ds:uri="6d21a5d6-7051-456a-8347-c65c20947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8C65E1-9C3A-4C53-865D-671DCEB484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1484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Date: 04-23-2021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Teacher</dc:creator>
  <cp:keywords>James Rumsey Coding – Student Project</cp:keywords>
  <cp:lastModifiedBy>WEBDEV9</cp:lastModifiedBy>
  <cp:revision>5</cp:revision>
  <cp:lastPrinted>2021-04-13T15:22:00Z</cp:lastPrinted>
  <dcterms:created xsi:type="dcterms:W3CDTF">2021-04-13T16:18:00Z</dcterms:created>
  <dcterms:modified xsi:type="dcterms:W3CDTF">2021-04-23T16:49:00Z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0x0101006736868094935B4C8908E4D315B789C4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